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30DE7" w14:textId="77777777" w:rsidR="007C032B" w:rsidRPr="00674C74" w:rsidRDefault="007C032B" w:rsidP="47A77FFB">
      <w:pPr>
        <w:spacing w:line="360" w:lineRule="auto"/>
        <w:jc w:val="center"/>
        <w:rPr>
          <w:rFonts w:asciiTheme="minorHAnsi" w:hAnsiTheme="minorHAnsi" w:cstheme="minorBidi"/>
          <w:b/>
          <w:bCs/>
          <w:sz w:val="20"/>
          <w:szCs w:val="20"/>
          <w:lang w:val="en-US"/>
        </w:rPr>
      </w:pPr>
      <w:r w:rsidRPr="47A77FFB">
        <w:rPr>
          <w:rFonts w:asciiTheme="minorHAnsi" w:hAnsiTheme="minorHAnsi" w:cstheme="minorBidi"/>
          <w:b/>
          <w:bCs/>
          <w:sz w:val="20"/>
          <w:szCs w:val="20"/>
          <w:lang w:val="en-US"/>
        </w:rPr>
        <w:t>CONFIDENTIALITY AGREEMENT</w:t>
      </w:r>
    </w:p>
    <w:p w14:paraId="2E930DE8" w14:textId="77777777" w:rsidR="00442CCD" w:rsidRPr="00674C74" w:rsidRDefault="00442CCD" w:rsidP="008C0828">
      <w:pPr>
        <w:jc w:val="both"/>
        <w:rPr>
          <w:rFonts w:asciiTheme="minorHAnsi" w:hAnsiTheme="minorHAnsi" w:cstheme="minorHAnsi"/>
          <w:sz w:val="20"/>
          <w:szCs w:val="20"/>
          <w:lang w:val="en-US"/>
        </w:rPr>
      </w:pPr>
    </w:p>
    <w:p w14:paraId="2E930DE9" w14:textId="77777777" w:rsidR="00442CCD" w:rsidRPr="00674C74" w:rsidRDefault="00442CCD" w:rsidP="008C0828">
      <w:pPr>
        <w:jc w:val="both"/>
        <w:rPr>
          <w:rFonts w:asciiTheme="minorHAnsi" w:hAnsiTheme="minorHAnsi" w:cstheme="minorHAnsi"/>
          <w:sz w:val="20"/>
          <w:szCs w:val="20"/>
          <w:lang w:val="en-US"/>
        </w:rPr>
      </w:pPr>
    </w:p>
    <w:p w14:paraId="2E930DEA" w14:textId="32E442E3" w:rsidR="007C032B" w:rsidRPr="00674C74" w:rsidRDefault="007C032B" w:rsidP="007C032B">
      <w:pPr>
        <w:jc w:val="right"/>
        <w:rPr>
          <w:rFonts w:asciiTheme="minorHAnsi" w:hAnsiTheme="minorHAnsi" w:cstheme="minorHAnsi"/>
          <w:sz w:val="20"/>
          <w:szCs w:val="20"/>
          <w:lang w:val="en-GB"/>
        </w:rPr>
      </w:pPr>
      <w:r w:rsidRPr="00534AFB">
        <w:rPr>
          <w:rFonts w:asciiTheme="minorHAnsi" w:hAnsiTheme="minorHAnsi" w:cstheme="minorHAnsi"/>
          <w:sz w:val="20"/>
          <w:szCs w:val="20"/>
          <w:highlight w:val="yellow"/>
          <w:lang w:val="en-GB"/>
        </w:rPr>
        <w:t xml:space="preserve">In </w:t>
      </w:r>
      <w:r w:rsidR="009A289C" w:rsidRPr="00534AFB">
        <w:rPr>
          <w:rFonts w:asciiTheme="minorHAnsi" w:hAnsiTheme="minorHAnsi" w:cstheme="minorHAnsi"/>
          <w:i/>
          <w:iCs/>
          <w:sz w:val="20"/>
          <w:szCs w:val="20"/>
          <w:highlight w:val="yellow"/>
          <w:lang w:val="en-GB"/>
        </w:rPr>
        <w:t>Place</w:t>
      </w:r>
      <w:r w:rsidR="00BF12A7" w:rsidRPr="00534AFB">
        <w:rPr>
          <w:rFonts w:asciiTheme="minorHAnsi" w:hAnsiTheme="minorHAnsi" w:cstheme="minorHAnsi"/>
          <w:sz w:val="20"/>
          <w:szCs w:val="20"/>
          <w:highlight w:val="yellow"/>
          <w:lang w:val="en-GB"/>
        </w:rPr>
        <w:t>,</w:t>
      </w:r>
      <w:r w:rsidRPr="00534AFB">
        <w:rPr>
          <w:rFonts w:asciiTheme="minorHAnsi" w:hAnsiTheme="minorHAnsi" w:cstheme="minorHAnsi"/>
          <w:sz w:val="20"/>
          <w:szCs w:val="20"/>
          <w:highlight w:val="yellow"/>
          <w:lang w:val="en-GB"/>
        </w:rPr>
        <w:t xml:space="preserve"> (</w:t>
      </w:r>
      <w:r w:rsidR="009A289C" w:rsidRPr="00534AFB">
        <w:rPr>
          <w:rFonts w:asciiTheme="minorHAnsi" w:hAnsiTheme="minorHAnsi" w:cstheme="minorHAnsi"/>
          <w:i/>
          <w:iCs/>
          <w:sz w:val="20"/>
          <w:szCs w:val="20"/>
          <w:highlight w:val="yellow"/>
          <w:lang w:val="en-GB"/>
        </w:rPr>
        <w:t>Country</w:t>
      </w:r>
      <w:r w:rsidRPr="00534AFB">
        <w:rPr>
          <w:rFonts w:asciiTheme="minorHAnsi" w:hAnsiTheme="minorHAnsi" w:cstheme="minorHAnsi"/>
          <w:sz w:val="20"/>
          <w:szCs w:val="20"/>
          <w:highlight w:val="yellow"/>
          <w:lang w:val="en-GB"/>
        </w:rPr>
        <w:t xml:space="preserve">), </w:t>
      </w:r>
      <w:r w:rsidR="009A289C" w:rsidRPr="00534AFB">
        <w:rPr>
          <w:rFonts w:asciiTheme="minorHAnsi" w:hAnsiTheme="minorHAnsi" w:cstheme="minorHAnsi"/>
          <w:i/>
          <w:iCs/>
          <w:sz w:val="20"/>
          <w:szCs w:val="20"/>
          <w:highlight w:val="yellow"/>
          <w:lang w:val="en-GB"/>
        </w:rPr>
        <w:t>Date</w:t>
      </w:r>
      <w:r w:rsidR="00D439F4" w:rsidRPr="00534AFB">
        <w:rPr>
          <w:rFonts w:asciiTheme="minorHAnsi" w:hAnsiTheme="minorHAnsi" w:cstheme="minorHAnsi"/>
          <w:i/>
          <w:iCs/>
          <w:sz w:val="20"/>
          <w:szCs w:val="20"/>
          <w:highlight w:val="yellow"/>
          <w:lang w:val="en-GB"/>
        </w:rPr>
        <w:t xml:space="preserve"> (</w:t>
      </w:r>
      <w:r w:rsidR="00D439F4" w:rsidRPr="00534AFB">
        <w:rPr>
          <w:rFonts w:asciiTheme="minorHAnsi" w:hAnsiTheme="minorHAnsi" w:cstheme="minorHAnsi"/>
          <w:sz w:val="20"/>
          <w:szCs w:val="20"/>
          <w:highlight w:val="yellow"/>
          <w:lang w:val="en-GB"/>
        </w:rPr>
        <w:t>“Effective Date”)</w:t>
      </w:r>
    </w:p>
    <w:p w14:paraId="2E930DEB" w14:textId="77777777" w:rsidR="00442CCD" w:rsidRPr="00674C74" w:rsidRDefault="00442CCD" w:rsidP="007C032B">
      <w:pPr>
        <w:jc w:val="right"/>
        <w:rPr>
          <w:rFonts w:asciiTheme="minorHAnsi" w:hAnsiTheme="minorHAnsi" w:cstheme="minorHAnsi"/>
          <w:sz w:val="20"/>
          <w:szCs w:val="20"/>
          <w:lang w:val="en-US"/>
        </w:rPr>
      </w:pPr>
    </w:p>
    <w:p w14:paraId="2E930DEC" w14:textId="77777777" w:rsidR="00442CCD" w:rsidRPr="00674C74" w:rsidRDefault="00442CCD" w:rsidP="00026629">
      <w:pPr>
        <w:jc w:val="both"/>
        <w:rPr>
          <w:rFonts w:asciiTheme="minorHAnsi" w:hAnsiTheme="minorHAnsi" w:cstheme="minorHAnsi"/>
          <w:sz w:val="20"/>
          <w:szCs w:val="20"/>
          <w:lang w:val="en-US"/>
        </w:rPr>
      </w:pPr>
    </w:p>
    <w:p w14:paraId="2E930DED" w14:textId="77777777" w:rsidR="007C032B" w:rsidRPr="00674C74" w:rsidRDefault="007C032B" w:rsidP="00026629">
      <w:pPr>
        <w:spacing w:after="100"/>
        <w:jc w:val="both"/>
        <w:rPr>
          <w:rFonts w:asciiTheme="minorHAnsi" w:hAnsiTheme="minorHAnsi" w:cstheme="minorHAnsi"/>
          <w:b/>
          <w:sz w:val="20"/>
          <w:szCs w:val="20"/>
          <w:lang w:val="en-GB"/>
        </w:rPr>
      </w:pPr>
      <w:r w:rsidRPr="00674C74">
        <w:rPr>
          <w:rFonts w:asciiTheme="minorHAnsi" w:hAnsiTheme="minorHAnsi" w:cstheme="minorHAnsi"/>
          <w:b/>
          <w:sz w:val="20"/>
          <w:szCs w:val="20"/>
          <w:lang w:val="en-GB"/>
        </w:rPr>
        <w:t>BY AND BETWEEN:</w:t>
      </w:r>
    </w:p>
    <w:p w14:paraId="2E930DEE" w14:textId="1DD116B9" w:rsidR="007C032B" w:rsidRPr="00674C74" w:rsidRDefault="007C032B" w:rsidP="00026629">
      <w:pPr>
        <w:jc w:val="both"/>
        <w:rPr>
          <w:rFonts w:asciiTheme="minorHAnsi" w:hAnsiTheme="minorHAnsi" w:cstheme="minorHAnsi"/>
          <w:sz w:val="20"/>
          <w:szCs w:val="20"/>
          <w:highlight w:val="lightGray"/>
          <w:lang w:val="en-GB"/>
        </w:rPr>
      </w:pPr>
      <w:r w:rsidRPr="00674C74">
        <w:rPr>
          <w:rFonts w:asciiTheme="minorHAnsi" w:hAnsiTheme="minorHAnsi" w:cstheme="minorHAnsi"/>
          <w:sz w:val="20"/>
          <w:szCs w:val="20"/>
          <w:highlight w:val="lightGray"/>
          <w:lang w:val="en-GB"/>
        </w:rPr>
        <w:t>…………………hereinafter referred to as “XXXX“, a legal entity organised and existing under the laws of   , with its registered office at           , represented by Mr</w:t>
      </w:r>
      <w:r w:rsidR="00B74E04" w:rsidRPr="00674C74">
        <w:rPr>
          <w:rFonts w:asciiTheme="minorHAnsi" w:hAnsiTheme="minorHAnsi" w:cstheme="minorHAnsi"/>
          <w:sz w:val="20"/>
          <w:szCs w:val="20"/>
          <w:highlight w:val="lightGray"/>
          <w:lang w:val="en-GB"/>
        </w:rPr>
        <w:t>.</w:t>
      </w:r>
      <w:r w:rsidR="00BF701D" w:rsidRPr="00674C74">
        <w:rPr>
          <w:rFonts w:asciiTheme="minorHAnsi" w:hAnsiTheme="minorHAnsi" w:cstheme="minorHAnsi"/>
          <w:sz w:val="20"/>
          <w:szCs w:val="20"/>
          <w:highlight w:val="lightGray"/>
          <w:lang w:val="en-GB"/>
        </w:rPr>
        <w:t xml:space="preserve"> / M</w:t>
      </w:r>
      <w:r w:rsidR="00C63E54" w:rsidRPr="00674C74">
        <w:rPr>
          <w:rFonts w:asciiTheme="minorHAnsi" w:hAnsiTheme="minorHAnsi" w:cstheme="minorHAnsi"/>
          <w:sz w:val="20"/>
          <w:szCs w:val="20"/>
          <w:highlight w:val="lightGray"/>
          <w:lang w:val="en-GB"/>
        </w:rPr>
        <w:t>r</w:t>
      </w:r>
      <w:r w:rsidR="00BF701D" w:rsidRPr="00674C74">
        <w:rPr>
          <w:rFonts w:asciiTheme="minorHAnsi" w:hAnsiTheme="minorHAnsi" w:cstheme="minorHAnsi"/>
          <w:sz w:val="20"/>
          <w:szCs w:val="20"/>
          <w:highlight w:val="lightGray"/>
          <w:lang w:val="en-GB"/>
        </w:rPr>
        <w:t>s. ………………………..</w:t>
      </w:r>
      <w:r w:rsidRPr="00674C74">
        <w:rPr>
          <w:rFonts w:asciiTheme="minorHAnsi" w:hAnsiTheme="minorHAnsi" w:cstheme="minorHAnsi"/>
          <w:sz w:val="20"/>
          <w:szCs w:val="20"/>
          <w:highlight w:val="lightGray"/>
          <w:lang w:val="en-GB"/>
        </w:rPr>
        <w:t>.</w:t>
      </w:r>
      <w:r w:rsidR="00E93E5D">
        <w:rPr>
          <w:rFonts w:asciiTheme="minorHAnsi" w:hAnsiTheme="minorHAnsi" w:cstheme="minorHAnsi"/>
          <w:sz w:val="20"/>
          <w:szCs w:val="20"/>
          <w:highlight w:val="lightGray"/>
          <w:lang w:val="en-GB"/>
        </w:rPr>
        <w:t>;</w:t>
      </w:r>
    </w:p>
    <w:p w14:paraId="2E930DEF" w14:textId="77777777" w:rsidR="007C032B" w:rsidRPr="00674C74" w:rsidRDefault="007C032B" w:rsidP="00026629">
      <w:pPr>
        <w:spacing w:before="160" w:after="100"/>
        <w:jc w:val="both"/>
        <w:rPr>
          <w:rFonts w:asciiTheme="minorHAnsi" w:hAnsiTheme="minorHAnsi" w:cstheme="minorHAnsi"/>
          <w:b/>
          <w:sz w:val="20"/>
          <w:szCs w:val="20"/>
          <w:lang w:val="en-GB"/>
        </w:rPr>
      </w:pPr>
      <w:r w:rsidRPr="00674C74">
        <w:rPr>
          <w:rFonts w:asciiTheme="minorHAnsi" w:hAnsiTheme="minorHAnsi" w:cstheme="minorHAnsi"/>
          <w:b/>
          <w:sz w:val="20"/>
          <w:szCs w:val="20"/>
          <w:highlight w:val="lightGray"/>
          <w:lang w:val="en-GB"/>
        </w:rPr>
        <w:t>AND:</w:t>
      </w:r>
    </w:p>
    <w:p w14:paraId="2E930DF0" w14:textId="2DE4787B" w:rsidR="007C032B" w:rsidRPr="00674C74" w:rsidRDefault="004C4FD9" w:rsidP="00895ABB">
      <w:pPr>
        <w:jc w:val="both"/>
        <w:rPr>
          <w:rFonts w:asciiTheme="minorHAnsi" w:hAnsiTheme="minorHAnsi" w:cstheme="minorHAnsi"/>
          <w:sz w:val="20"/>
          <w:szCs w:val="20"/>
          <w:lang w:val="en-US"/>
        </w:rPr>
      </w:pPr>
      <w:r>
        <w:rPr>
          <w:rFonts w:asciiTheme="minorHAnsi" w:hAnsiTheme="minorHAnsi" w:cstheme="minorHAnsi"/>
          <w:sz w:val="20"/>
          <w:szCs w:val="20"/>
          <w:highlight w:val="yellow"/>
          <w:lang w:val="en-US"/>
        </w:rPr>
        <w:t>COMPANY OR RESEARCH CENTER</w:t>
      </w:r>
      <w:r w:rsidR="007C032B" w:rsidRPr="009A289C">
        <w:rPr>
          <w:rFonts w:asciiTheme="minorHAnsi" w:hAnsiTheme="minorHAnsi" w:cstheme="minorHAnsi"/>
          <w:sz w:val="20"/>
          <w:szCs w:val="20"/>
          <w:highlight w:val="yellow"/>
          <w:lang w:val="en-US"/>
        </w:rPr>
        <w:t xml:space="preserve">, hereinafter referred to as </w:t>
      </w:r>
      <w:r>
        <w:rPr>
          <w:rFonts w:asciiTheme="minorHAnsi" w:hAnsiTheme="minorHAnsi" w:cstheme="minorHAnsi"/>
          <w:sz w:val="20"/>
          <w:szCs w:val="20"/>
          <w:highlight w:val="yellow"/>
          <w:lang w:val="en-US"/>
        </w:rPr>
        <w:t>NAME</w:t>
      </w:r>
      <w:r w:rsidR="007C032B" w:rsidRPr="009A289C">
        <w:rPr>
          <w:rFonts w:asciiTheme="minorHAnsi" w:hAnsiTheme="minorHAnsi" w:cstheme="minorHAnsi"/>
          <w:sz w:val="20"/>
          <w:szCs w:val="20"/>
          <w:highlight w:val="yellow"/>
          <w:lang w:val="en-US"/>
        </w:rPr>
        <w:t xml:space="preserve">, a legal entity </w:t>
      </w:r>
      <w:proofErr w:type="spellStart"/>
      <w:r w:rsidR="007C032B" w:rsidRPr="009A289C">
        <w:rPr>
          <w:rFonts w:asciiTheme="minorHAnsi" w:hAnsiTheme="minorHAnsi" w:cstheme="minorHAnsi"/>
          <w:sz w:val="20"/>
          <w:szCs w:val="20"/>
          <w:highlight w:val="yellow"/>
          <w:lang w:val="en-US"/>
        </w:rPr>
        <w:t>organised</w:t>
      </w:r>
      <w:proofErr w:type="spellEnd"/>
      <w:r w:rsidR="007C032B" w:rsidRPr="009A289C">
        <w:rPr>
          <w:rFonts w:asciiTheme="minorHAnsi" w:hAnsiTheme="minorHAnsi" w:cstheme="minorHAnsi"/>
          <w:sz w:val="20"/>
          <w:szCs w:val="20"/>
          <w:highlight w:val="yellow"/>
          <w:lang w:val="en-US"/>
        </w:rPr>
        <w:t xml:space="preserve"> and existing under the laws of </w:t>
      </w:r>
      <w:r>
        <w:rPr>
          <w:rFonts w:asciiTheme="minorHAnsi" w:hAnsiTheme="minorHAnsi" w:cstheme="minorHAnsi"/>
          <w:sz w:val="20"/>
          <w:szCs w:val="20"/>
          <w:highlight w:val="yellow"/>
          <w:lang w:val="en-US"/>
        </w:rPr>
        <w:t>COUNTRY</w:t>
      </w:r>
      <w:r w:rsidR="007C032B" w:rsidRPr="009A289C">
        <w:rPr>
          <w:rFonts w:asciiTheme="minorHAnsi" w:hAnsiTheme="minorHAnsi" w:cstheme="minorHAnsi"/>
          <w:sz w:val="20"/>
          <w:szCs w:val="20"/>
          <w:highlight w:val="yellow"/>
          <w:lang w:val="en-US"/>
        </w:rPr>
        <w:t xml:space="preserve">, with its registered office at </w:t>
      </w:r>
      <w:r>
        <w:rPr>
          <w:rFonts w:ascii="Calibri" w:hAnsi="Calibri" w:cs="Calibri"/>
          <w:sz w:val="20"/>
          <w:szCs w:val="20"/>
          <w:highlight w:val="yellow"/>
          <w:lang w:val="en-US"/>
        </w:rPr>
        <w:t>OFFICE</w:t>
      </w:r>
      <w:r w:rsidR="001336EC">
        <w:rPr>
          <w:rFonts w:ascii="Calibri" w:hAnsi="Calibri" w:cs="Calibri"/>
          <w:sz w:val="20"/>
          <w:szCs w:val="20"/>
          <w:highlight w:val="yellow"/>
          <w:lang w:val="en-US"/>
        </w:rPr>
        <w:t xml:space="preserve"> LOCATION</w:t>
      </w:r>
      <w:r w:rsidR="00D93EA7" w:rsidRPr="009A289C">
        <w:rPr>
          <w:rFonts w:ascii="Calibri" w:hAnsi="Calibri" w:cs="Calibri"/>
          <w:sz w:val="20"/>
          <w:szCs w:val="20"/>
          <w:highlight w:val="yellow"/>
          <w:lang w:val="en-US"/>
        </w:rPr>
        <w:t xml:space="preserve"> </w:t>
      </w:r>
      <w:r w:rsidR="007C032B" w:rsidRPr="009A289C">
        <w:rPr>
          <w:rFonts w:asciiTheme="minorHAnsi" w:hAnsiTheme="minorHAnsi" w:cstheme="minorHAnsi"/>
          <w:sz w:val="20"/>
          <w:szCs w:val="20"/>
          <w:highlight w:val="yellow"/>
          <w:lang w:val="en-US"/>
        </w:rPr>
        <w:t>,</w:t>
      </w:r>
      <w:r w:rsidR="00617FDB" w:rsidRPr="009A289C">
        <w:rPr>
          <w:rFonts w:asciiTheme="minorHAnsi" w:hAnsiTheme="minorHAnsi" w:cstheme="minorHAnsi"/>
          <w:sz w:val="20"/>
          <w:szCs w:val="20"/>
          <w:highlight w:val="yellow"/>
          <w:lang w:val="en-US"/>
        </w:rPr>
        <w:t xml:space="preserve"> </w:t>
      </w:r>
      <w:r w:rsidR="007C032B" w:rsidRPr="009A289C">
        <w:rPr>
          <w:rFonts w:asciiTheme="minorHAnsi" w:hAnsiTheme="minorHAnsi" w:cstheme="minorHAnsi"/>
          <w:sz w:val="20"/>
          <w:szCs w:val="20"/>
          <w:highlight w:val="yellow"/>
          <w:lang w:val="en-US"/>
        </w:rPr>
        <w:t xml:space="preserve">and represented </w:t>
      </w:r>
      <w:r w:rsidR="00E93E5D" w:rsidRPr="009A289C">
        <w:rPr>
          <w:rFonts w:asciiTheme="minorHAnsi" w:hAnsiTheme="minorHAnsi" w:cstheme="minorHAnsi"/>
          <w:sz w:val="20"/>
          <w:szCs w:val="20"/>
          <w:highlight w:val="yellow"/>
          <w:lang w:val="en-US"/>
        </w:rPr>
        <w:t xml:space="preserve">by </w:t>
      </w:r>
      <w:r w:rsidR="001336EC">
        <w:rPr>
          <w:rFonts w:asciiTheme="minorHAnsi" w:hAnsiTheme="minorHAnsi" w:cstheme="minorHAnsi"/>
          <w:sz w:val="20"/>
          <w:szCs w:val="20"/>
          <w:highlight w:val="yellow"/>
          <w:lang w:val="en-US"/>
        </w:rPr>
        <w:t>REPRESENTANT</w:t>
      </w:r>
      <w:r w:rsidR="00E93E5D" w:rsidRPr="009A289C">
        <w:rPr>
          <w:rFonts w:asciiTheme="minorHAnsi" w:hAnsiTheme="minorHAnsi" w:cstheme="minorHAnsi"/>
          <w:sz w:val="20"/>
          <w:szCs w:val="20"/>
          <w:highlight w:val="yellow"/>
          <w:lang w:val="en-US"/>
        </w:rPr>
        <w:t>;</w:t>
      </w:r>
    </w:p>
    <w:p w14:paraId="2E930DF1" w14:textId="77777777" w:rsidR="00D24D5C" w:rsidRPr="00674C74" w:rsidRDefault="00D24D5C" w:rsidP="00026629">
      <w:pPr>
        <w:jc w:val="both"/>
        <w:rPr>
          <w:rFonts w:asciiTheme="minorHAnsi" w:hAnsiTheme="minorHAnsi" w:cstheme="minorHAnsi"/>
          <w:sz w:val="20"/>
          <w:szCs w:val="20"/>
          <w:lang w:val="en-US"/>
        </w:rPr>
      </w:pPr>
    </w:p>
    <w:p w14:paraId="2E930DF2" w14:textId="77777777" w:rsidR="007C032B" w:rsidRPr="00674C74" w:rsidRDefault="007C032B" w:rsidP="00026629">
      <w:pPr>
        <w:jc w:val="both"/>
        <w:rPr>
          <w:rFonts w:asciiTheme="minorHAnsi" w:hAnsiTheme="minorHAnsi" w:cstheme="minorHAnsi"/>
          <w:sz w:val="20"/>
          <w:szCs w:val="20"/>
          <w:lang w:val="en-GB"/>
        </w:rPr>
      </w:pPr>
      <w:r w:rsidRPr="00674C74">
        <w:rPr>
          <w:rFonts w:asciiTheme="minorHAnsi" w:hAnsiTheme="minorHAnsi" w:cstheme="minorHAnsi"/>
          <w:sz w:val="20"/>
          <w:szCs w:val="20"/>
          <w:lang w:val="en-GB"/>
        </w:rPr>
        <w:t>referred to herein separately as a "Party" and together as the "Parties".</w:t>
      </w:r>
    </w:p>
    <w:p w14:paraId="2E930DF3" w14:textId="77777777" w:rsidR="007C032B" w:rsidRPr="00674C74" w:rsidRDefault="007C032B" w:rsidP="007C032B">
      <w:pPr>
        <w:rPr>
          <w:rFonts w:asciiTheme="minorHAnsi" w:hAnsiTheme="minorHAnsi" w:cstheme="minorHAnsi"/>
          <w:sz w:val="20"/>
          <w:szCs w:val="20"/>
          <w:lang w:val="en-GB"/>
        </w:rPr>
      </w:pPr>
    </w:p>
    <w:p w14:paraId="2E930DF4" w14:textId="77777777" w:rsidR="00442CCD" w:rsidRPr="00674C74" w:rsidRDefault="00442CCD" w:rsidP="008C0828">
      <w:pPr>
        <w:jc w:val="center"/>
        <w:rPr>
          <w:rFonts w:asciiTheme="minorHAnsi" w:hAnsiTheme="minorHAnsi" w:cstheme="minorHAnsi"/>
          <w:sz w:val="20"/>
          <w:szCs w:val="20"/>
          <w:lang w:val="en-US"/>
        </w:rPr>
      </w:pPr>
    </w:p>
    <w:p w14:paraId="2E930DF5" w14:textId="77777777" w:rsidR="007C032B" w:rsidRPr="00674C74" w:rsidRDefault="007C032B" w:rsidP="007C032B">
      <w:pPr>
        <w:jc w:val="center"/>
        <w:rPr>
          <w:rFonts w:asciiTheme="minorHAnsi" w:hAnsiTheme="minorHAnsi" w:cstheme="minorHAnsi"/>
          <w:b/>
          <w:sz w:val="20"/>
          <w:szCs w:val="20"/>
          <w:lang w:val="en-GB"/>
        </w:rPr>
      </w:pPr>
      <w:r w:rsidRPr="00674C74">
        <w:rPr>
          <w:rFonts w:asciiTheme="minorHAnsi" w:hAnsiTheme="minorHAnsi" w:cstheme="minorHAnsi"/>
          <w:b/>
          <w:sz w:val="20"/>
          <w:szCs w:val="20"/>
          <w:lang w:val="en-GB"/>
        </w:rPr>
        <w:t>WHEREAS:</w:t>
      </w:r>
    </w:p>
    <w:p w14:paraId="2E930DF6" w14:textId="77777777" w:rsidR="00DD62A0" w:rsidRPr="00674C74" w:rsidRDefault="00DD62A0" w:rsidP="00F419F3">
      <w:pPr>
        <w:jc w:val="center"/>
        <w:rPr>
          <w:rFonts w:asciiTheme="minorHAnsi" w:hAnsiTheme="minorHAnsi" w:cstheme="minorHAnsi"/>
          <w:sz w:val="20"/>
          <w:szCs w:val="20"/>
          <w:lang w:val="en-US"/>
        </w:rPr>
      </w:pPr>
    </w:p>
    <w:p w14:paraId="2E930DF7" w14:textId="77777777" w:rsidR="00674C74" w:rsidRPr="00674C74" w:rsidRDefault="007C032B" w:rsidP="00184076">
      <w:pPr>
        <w:pStyle w:val="ClausulasEXPONEN"/>
        <w:numPr>
          <w:ilvl w:val="0"/>
          <w:numId w:val="7"/>
        </w:numPr>
        <w:outlineLvl w:val="0"/>
        <w:rPr>
          <w:rFonts w:asciiTheme="minorHAnsi" w:hAnsiTheme="minorHAnsi" w:cstheme="minorHAnsi"/>
          <w:sz w:val="20"/>
          <w:highlight w:val="lightGray"/>
          <w:lang w:val="en-GB"/>
        </w:rPr>
      </w:pPr>
      <w:r w:rsidRPr="00674C74">
        <w:rPr>
          <w:rFonts w:asciiTheme="minorHAnsi" w:hAnsiTheme="minorHAnsi" w:cstheme="minorHAnsi"/>
          <w:sz w:val="20"/>
          <w:highlight w:val="lightGray"/>
          <w:lang w:val="en-GB"/>
        </w:rPr>
        <w:t>XXXX</w:t>
      </w:r>
      <w:r w:rsidR="00674C74" w:rsidRPr="00674C74">
        <w:rPr>
          <w:rFonts w:asciiTheme="minorHAnsi" w:hAnsiTheme="minorHAnsi" w:cstheme="minorHAnsi"/>
          <w:sz w:val="20"/>
          <w:highlight w:val="lightGray"/>
          <w:lang w:val="en-GB"/>
        </w:rPr>
        <w:t xml:space="preserve"> is </w:t>
      </w:r>
      <w:r w:rsidRPr="00674C74">
        <w:rPr>
          <w:rFonts w:asciiTheme="minorHAnsi" w:hAnsiTheme="minorHAnsi" w:cstheme="minorHAnsi"/>
          <w:sz w:val="20"/>
          <w:highlight w:val="lightGray"/>
          <w:lang w:val="en-GB"/>
        </w:rPr>
        <w:t>….</w:t>
      </w:r>
    </w:p>
    <w:p w14:paraId="2E930DF8" w14:textId="222C28A4" w:rsidR="00674C74" w:rsidRPr="009A289C" w:rsidRDefault="001336EC" w:rsidP="00184076">
      <w:pPr>
        <w:pStyle w:val="ClausulasEXPONEN"/>
        <w:numPr>
          <w:ilvl w:val="0"/>
          <w:numId w:val="7"/>
        </w:numPr>
        <w:outlineLvl w:val="0"/>
        <w:rPr>
          <w:rFonts w:asciiTheme="minorHAnsi" w:hAnsiTheme="minorHAnsi" w:cstheme="minorHAnsi"/>
          <w:sz w:val="20"/>
          <w:highlight w:val="yellow"/>
          <w:lang w:val="en-GB"/>
        </w:rPr>
      </w:pPr>
      <w:r>
        <w:rPr>
          <w:rFonts w:asciiTheme="minorHAnsi" w:hAnsiTheme="minorHAnsi" w:cstheme="minorHAnsi"/>
          <w:sz w:val="20"/>
          <w:highlight w:val="yellow"/>
          <w:lang w:val="en-GB"/>
        </w:rPr>
        <w:t>DESCRIBE THE COMPANY OR THE RESEARCH CENTER WITH THEIR INTEREST</w:t>
      </w:r>
      <w:r w:rsidR="00184076" w:rsidRPr="009A289C">
        <w:rPr>
          <w:rFonts w:asciiTheme="minorHAnsi" w:hAnsiTheme="minorHAnsi" w:cstheme="minorHAnsi"/>
          <w:sz w:val="20"/>
          <w:highlight w:val="yellow"/>
          <w:lang w:val="en-GB"/>
        </w:rPr>
        <w:t>.</w:t>
      </w:r>
    </w:p>
    <w:p w14:paraId="2E930DF9" w14:textId="77777777" w:rsidR="007C032B" w:rsidRPr="00674C74" w:rsidRDefault="007C032B" w:rsidP="00184076">
      <w:pPr>
        <w:pStyle w:val="ClausulasEXPONEN"/>
        <w:numPr>
          <w:ilvl w:val="0"/>
          <w:numId w:val="7"/>
        </w:numPr>
        <w:outlineLvl w:val="0"/>
        <w:rPr>
          <w:rFonts w:asciiTheme="minorHAnsi" w:hAnsiTheme="minorHAnsi" w:cstheme="minorHAnsi"/>
          <w:sz w:val="20"/>
          <w:lang w:val="en-GB"/>
        </w:rPr>
      </w:pPr>
      <w:r w:rsidRPr="00674C74">
        <w:rPr>
          <w:rFonts w:asciiTheme="minorHAnsi" w:hAnsiTheme="minorHAnsi" w:cstheme="minorHAnsi"/>
          <w:sz w:val="20"/>
          <w:highlight w:val="lightGray"/>
          <w:lang w:val="en-GB"/>
        </w:rPr>
        <w:t>XXXX</w:t>
      </w:r>
      <w:r w:rsidRPr="00674C74">
        <w:rPr>
          <w:rFonts w:asciiTheme="minorHAnsi" w:hAnsiTheme="minorHAnsi" w:cstheme="minorHAnsi"/>
          <w:sz w:val="20"/>
          <w:lang w:val="en-GB"/>
        </w:rPr>
        <w:t xml:space="preserve"> posses</w:t>
      </w:r>
      <w:r w:rsidR="00674C74" w:rsidRPr="00674C74">
        <w:rPr>
          <w:rFonts w:asciiTheme="minorHAnsi" w:hAnsiTheme="minorHAnsi" w:cstheme="minorHAnsi"/>
          <w:sz w:val="20"/>
          <w:lang w:val="en-GB"/>
        </w:rPr>
        <w:t>ses</w:t>
      </w:r>
      <w:r w:rsidRPr="00674C74">
        <w:rPr>
          <w:rFonts w:asciiTheme="minorHAnsi" w:hAnsiTheme="minorHAnsi" w:cstheme="minorHAnsi"/>
          <w:sz w:val="20"/>
          <w:lang w:val="en-GB"/>
        </w:rPr>
        <w:t xml:space="preserve"> certain information, including technical or business information, in relation to the field of </w:t>
      </w:r>
      <w:r w:rsidR="00BF701D" w:rsidRPr="00674C74">
        <w:rPr>
          <w:rFonts w:asciiTheme="minorHAnsi" w:hAnsiTheme="minorHAnsi" w:cstheme="minorHAnsi"/>
          <w:sz w:val="20"/>
          <w:highlight w:val="lightGray"/>
          <w:lang w:val="en-GB"/>
        </w:rPr>
        <w:t>………………………….</w:t>
      </w:r>
      <w:r w:rsidRPr="00674C74">
        <w:rPr>
          <w:rFonts w:asciiTheme="minorHAnsi" w:hAnsiTheme="minorHAnsi" w:cstheme="minorHAnsi"/>
          <w:sz w:val="20"/>
          <w:highlight w:val="lightGray"/>
          <w:lang w:val="en-GB"/>
        </w:rPr>
        <w:t>,</w:t>
      </w:r>
      <w:r w:rsidRPr="00674C74">
        <w:rPr>
          <w:rFonts w:asciiTheme="minorHAnsi" w:hAnsiTheme="minorHAnsi" w:cstheme="minorHAnsi"/>
          <w:sz w:val="20"/>
          <w:lang w:val="en-GB"/>
        </w:rPr>
        <w:t xml:space="preserve"> which is considered to be proprietary or confidential, hereinafter referred to as “Confidential Information”.</w:t>
      </w:r>
    </w:p>
    <w:p w14:paraId="2E930DFA" w14:textId="308D1E90" w:rsidR="00DD62A0" w:rsidRPr="009A289C" w:rsidRDefault="001336EC" w:rsidP="00184076">
      <w:pPr>
        <w:pStyle w:val="ClausulasEXPONEN"/>
        <w:numPr>
          <w:ilvl w:val="0"/>
          <w:numId w:val="7"/>
        </w:numPr>
        <w:outlineLvl w:val="0"/>
        <w:rPr>
          <w:rFonts w:asciiTheme="minorHAnsi" w:hAnsiTheme="minorHAnsi" w:cstheme="minorHAnsi"/>
          <w:sz w:val="20"/>
          <w:highlight w:val="yellow"/>
          <w:lang w:val="en-US"/>
        </w:rPr>
      </w:pPr>
      <w:r>
        <w:rPr>
          <w:rFonts w:asciiTheme="minorHAnsi" w:hAnsiTheme="minorHAnsi" w:cstheme="minorHAnsi"/>
          <w:sz w:val="20"/>
          <w:highlight w:val="yellow"/>
          <w:lang w:val="en-GB"/>
        </w:rPr>
        <w:t>COMPANY/RESEARCH CENTER</w:t>
      </w:r>
      <w:r w:rsidR="007C032B" w:rsidRPr="009A289C">
        <w:rPr>
          <w:rFonts w:asciiTheme="minorHAnsi" w:hAnsiTheme="minorHAnsi" w:cstheme="minorHAnsi"/>
          <w:sz w:val="20"/>
          <w:highlight w:val="yellow"/>
          <w:lang w:val="en-GB"/>
        </w:rPr>
        <w:t xml:space="preserve"> posses</w:t>
      </w:r>
      <w:r w:rsidR="00674C74" w:rsidRPr="009A289C">
        <w:rPr>
          <w:rFonts w:asciiTheme="minorHAnsi" w:hAnsiTheme="minorHAnsi" w:cstheme="minorHAnsi"/>
          <w:sz w:val="20"/>
          <w:highlight w:val="yellow"/>
          <w:lang w:val="en-GB"/>
        </w:rPr>
        <w:t>ses</w:t>
      </w:r>
      <w:r w:rsidR="007C032B" w:rsidRPr="009A289C">
        <w:rPr>
          <w:rFonts w:asciiTheme="minorHAnsi" w:hAnsiTheme="minorHAnsi" w:cstheme="minorHAnsi"/>
          <w:sz w:val="20"/>
          <w:highlight w:val="yellow"/>
          <w:lang w:val="en-GB"/>
        </w:rPr>
        <w:t xml:space="preserve"> certain information, including technical or business information, in relation to the field of </w:t>
      </w:r>
      <w:r>
        <w:rPr>
          <w:rFonts w:asciiTheme="minorHAnsi" w:hAnsiTheme="minorHAnsi" w:cstheme="minorHAnsi"/>
          <w:sz w:val="20"/>
          <w:highlight w:val="yellow"/>
          <w:lang w:val="en-GB"/>
        </w:rPr>
        <w:t>FIELD</w:t>
      </w:r>
      <w:r w:rsidR="002C5928" w:rsidRPr="009A289C">
        <w:rPr>
          <w:rFonts w:asciiTheme="minorHAnsi" w:hAnsiTheme="minorHAnsi" w:cstheme="minorHAnsi"/>
          <w:sz w:val="20"/>
          <w:highlight w:val="yellow"/>
          <w:lang w:val="en-GB"/>
        </w:rPr>
        <w:t>,</w:t>
      </w:r>
      <w:r w:rsidR="007C032B" w:rsidRPr="009A289C">
        <w:rPr>
          <w:rFonts w:asciiTheme="minorHAnsi" w:hAnsiTheme="minorHAnsi" w:cstheme="minorHAnsi"/>
          <w:sz w:val="20"/>
          <w:highlight w:val="yellow"/>
          <w:lang w:val="en-GB"/>
        </w:rPr>
        <w:t xml:space="preserve"> which is considered to be proprietary or confidential, hereinafter referred to as Confidential Information”.</w:t>
      </w:r>
    </w:p>
    <w:p w14:paraId="2E930DFB" w14:textId="0F3E082E" w:rsidR="007C032B" w:rsidRPr="00674C74" w:rsidRDefault="007C032B" w:rsidP="00184076">
      <w:pPr>
        <w:pStyle w:val="ClausulasEXPONEN"/>
        <w:numPr>
          <w:ilvl w:val="0"/>
          <w:numId w:val="7"/>
        </w:numPr>
        <w:outlineLvl w:val="0"/>
        <w:rPr>
          <w:rFonts w:asciiTheme="minorHAnsi" w:hAnsiTheme="minorHAnsi" w:cstheme="minorHAnsi"/>
          <w:sz w:val="20"/>
          <w:lang w:val="en-GB"/>
        </w:rPr>
      </w:pPr>
      <w:r w:rsidRPr="00674C74">
        <w:rPr>
          <w:rFonts w:asciiTheme="minorHAnsi" w:hAnsiTheme="minorHAnsi" w:cstheme="minorHAnsi"/>
          <w:sz w:val="20"/>
          <w:lang w:val="en-GB"/>
        </w:rPr>
        <w:t>The Parties desire to enter into discussion regarding a possibl</w:t>
      </w:r>
      <w:r w:rsidR="00FC2E37" w:rsidRPr="00674C74">
        <w:rPr>
          <w:rFonts w:asciiTheme="minorHAnsi" w:hAnsiTheme="minorHAnsi" w:cstheme="minorHAnsi"/>
          <w:sz w:val="20"/>
          <w:lang w:val="en-GB"/>
        </w:rPr>
        <w:t xml:space="preserve">e cooperation in the </w:t>
      </w:r>
      <w:r w:rsidR="002C5928">
        <w:rPr>
          <w:rFonts w:asciiTheme="minorHAnsi" w:hAnsiTheme="minorHAnsi" w:cstheme="minorHAnsi"/>
          <w:sz w:val="20"/>
          <w:lang w:val="en-GB"/>
        </w:rPr>
        <w:t xml:space="preserve">context of the Collaborative Platform for Simulation and Monitoring (COPLASIMON), an initiative promoted by the Horizon 2020 European Commission funded Research and Innovation project SERENDI-PV, </w:t>
      </w:r>
      <w:r w:rsidRPr="00674C74">
        <w:rPr>
          <w:rFonts w:asciiTheme="minorHAnsi" w:hAnsiTheme="minorHAnsi" w:cstheme="minorHAnsi"/>
          <w:sz w:val="20"/>
          <w:lang w:val="en-GB"/>
        </w:rPr>
        <w:t>and believe that they may, in course of their discussions, disclose and exchange Confidential Information.</w:t>
      </w:r>
    </w:p>
    <w:p w14:paraId="2E930DFC" w14:textId="77777777" w:rsidR="007C032B" w:rsidRPr="00674C74" w:rsidRDefault="007C032B" w:rsidP="00184076">
      <w:pPr>
        <w:pStyle w:val="ClausulasEXPONEN"/>
        <w:numPr>
          <w:ilvl w:val="0"/>
          <w:numId w:val="7"/>
        </w:numPr>
        <w:outlineLvl w:val="0"/>
        <w:rPr>
          <w:rFonts w:asciiTheme="minorHAnsi" w:hAnsiTheme="minorHAnsi" w:cstheme="minorHAnsi"/>
          <w:sz w:val="20"/>
          <w:lang w:val="en-GB"/>
        </w:rPr>
      </w:pPr>
      <w:r w:rsidRPr="00674C74">
        <w:rPr>
          <w:rFonts w:asciiTheme="minorHAnsi" w:hAnsiTheme="minorHAnsi" w:cstheme="minorHAnsi"/>
          <w:sz w:val="20"/>
          <w:lang w:val="en-GB"/>
        </w:rPr>
        <w:t xml:space="preserve">The Parties shall transfer each other Confidential Information that shall only be used in the context of its internal evaluation and for the purpose of the analysis and carrying out of a possible cooperation, </w:t>
      </w:r>
      <w:r w:rsidR="00F91B58" w:rsidRPr="00674C74">
        <w:rPr>
          <w:rFonts w:asciiTheme="minorHAnsi" w:hAnsiTheme="minorHAnsi" w:cstheme="minorHAnsi"/>
          <w:sz w:val="20"/>
          <w:lang w:val="en-GB"/>
        </w:rPr>
        <w:t xml:space="preserve">in the field above-mentioned in whereas V, </w:t>
      </w:r>
      <w:r w:rsidRPr="00674C74">
        <w:rPr>
          <w:rFonts w:asciiTheme="minorHAnsi" w:hAnsiTheme="minorHAnsi" w:cstheme="minorHAnsi"/>
          <w:sz w:val="20"/>
          <w:lang w:val="en-GB"/>
        </w:rPr>
        <w:t>hereinafter referred to as the “Authorised Purpose”.</w:t>
      </w:r>
    </w:p>
    <w:p w14:paraId="2E930DFD" w14:textId="77777777" w:rsidR="007C032B" w:rsidRPr="00674C74" w:rsidRDefault="007C032B" w:rsidP="00184076">
      <w:pPr>
        <w:pStyle w:val="ClausulasEXPONEN"/>
        <w:numPr>
          <w:ilvl w:val="0"/>
          <w:numId w:val="7"/>
        </w:numPr>
        <w:outlineLvl w:val="0"/>
        <w:rPr>
          <w:rFonts w:asciiTheme="minorHAnsi" w:hAnsiTheme="minorHAnsi" w:cstheme="minorHAnsi"/>
          <w:sz w:val="20"/>
          <w:lang w:val="en-GB"/>
        </w:rPr>
      </w:pPr>
      <w:r w:rsidRPr="00674C74">
        <w:rPr>
          <w:rFonts w:asciiTheme="minorHAnsi" w:hAnsiTheme="minorHAnsi" w:cstheme="minorHAnsi"/>
          <w:sz w:val="20"/>
          <w:lang w:val="en-GB"/>
        </w:rPr>
        <w:t>The Parties wish to define the rules with respect to the disclosure, the use and the protection of the said Confidential Information.</w:t>
      </w:r>
    </w:p>
    <w:p w14:paraId="2E930DFE"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DFF"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E00" w14:textId="77777777" w:rsidR="009E34D2" w:rsidRPr="00674C74" w:rsidRDefault="009E34D2" w:rsidP="009E5D8B">
      <w:pPr>
        <w:tabs>
          <w:tab w:val="left" w:pos="4933"/>
        </w:tabs>
        <w:jc w:val="both"/>
        <w:rPr>
          <w:rFonts w:asciiTheme="minorHAnsi" w:hAnsiTheme="minorHAnsi" w:cstheme="minorHAnsi"/>
          <w:color w:val="000000"/>
          <w:sz w:val="20"/>
          <w:szCs w:val="20"/>
          <w:lang w:val="en-US"/>
        </w:rPr>
      </w:pPr>
      <w:r w:rsidRPr="00674C74">
        <w:rPr>
          <w:rFonts w:asciiTheme="minorHAnsi" w:hAnsiTheme="minorHAnsi" w:cstheme="minorHAnsi"/>
          <w:color w:val="000000"/>
          <w:sz w:val="20"/>
          <w:szCs w:val="20"/>
          <w:lang w:val="en-US"/>
        </w:rPr>
        <w:br w:type="page"/>
      </w:r>
    </w:p>
    <w:p w14:paraId="2E930E01"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E02"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E03" w14:textId="77777777" w:rsidR="007C032B" w:rsidRPr="00674C74" w:rsidRDefault="007C032B" w:rsidP="009E5D8B">
      <w:pPr>
        <w:tabs>
          <w:tab w:val="left" w:pos="4933"/>
        </w:tabs>
        <w:jc w:val="both"/>
        <w:rPr>
          <w:rFonts w:asciiTheme="minorHAnsi" w:hAnsiTheme="minorHAnsi" w:cstheme="minorHAnsi"/>
          <w:color w:val="000000"/>
          <w:sz w:val="20"/>
          <w:szCs w:val="20"/>
          <w:lang w:val="en-US"/>
        </w:rPr>
      </w:pPr>
    </w:p>
    <w:p w14:paraId="2E930E04" w14:textId="77777777" w:rsidR="007C032B" w:rsidRPr="00674C74" w:rsidRDefault="007C032B" w:rsidP="009E5D8B">
      <w:pPr>
        <w:tabs>
          <w:tab w:val="left" w:pos="4933"/>
        </w:tabs>
        <w:jc w:val="both"/>
        <w:rPr>
          <w:rFonts w:asciiTheme="minorHAnsi" w:hAnsiTheme="minorHAnsi" w:cstheme="minorHAnsi"/>
          <w:b/>
          <w:color w:val="000000"/>
          <w:sz w:val="20"/>
          <w:szCs w:val="20"/>
          <w:lang w:val="en-US"/>
        </w:rPr>
      </w:pPr>
    </w:p>
    <w:p w14:paraId="2E930E05" w14:textId="77777777" w:rsidR="00442CCD" w:rsidRPr="00674C74" w:rsidRDefault="007C032B" w:rsidP="009E34D2">
      <w:pPr>
        <w:tabs>
          <w:tab w:val="left" w:pos="4933"/>
        </w:tabs>
        <w:spacing w:after="100"/>
        <w:jc w:val="both"/>
        <w:rPr>
          <w:rFonts w:asciiTheme="minorHAnsi" w:hAnsiTheme="minorHAnsi" w:cstheme="minorHAnsi"/>
          <w:color w:val="000000"/>
          <w:sz w:val="20"/>
          <w:szCs w:val="20"/>
          <w:lang w:val="en-US"/>
        </w:rPr>
      </w:pPr>
      <w:r w:rsidRPr="00674C74">
        <w:rPr>
          <w:rFonts w:asciiTheme="minorHAnsi" w:hAnsiTheme="minorHAnsi" w:cstheme="minorHAnsi"/>
          <w:b/>
          <w:color w:val="000000"/>
          <w:sz w:val="20"/>
          <w:szCs w:val="20"/>
          <w:lang w:val="en-US"/>
        </w:rPr>
        <w:t>NOW, THEREFORE THE PARTIES AGREE AS FOLLOWS</w:t>
      </w:r>
      <w:r w:rsidRPr="00674C74">
        <w:rPr>
          <w:rFonts w:asciiTheme="minorHAnsi" w:hAnsiTheme="minorHAnsi" w:cstheme="minorHAnsi"/>
          <w:color w:val="000000"/>
          <w:sz w:val="20"/>
          <w:szCs w:val="20"/>
          <w:lang w:val="en-US"/>
        </w:rPr>
        <w:t>:</w:t>
      </w:r>
      <w:r w:rsidR="00D24D5C" w:rsidRPr="00674C74">
        <w:rPr>
          <w:rFonts w:asciiTheme="minorHAnsi" w:hAnsiTheme="minorHAnsi" w:cstheme="minorHAnsi"/>
          <w:color w:val="000000"/>
          <w:sz w:val="20"/>
          <w:szCs w:val="20"/>
          <w:lang w:val="en-US"/>
        </w:rPr>
        <w:tab/>
      </w:r>
    </w:p>
    <w:p w14:paraId="2E930E06" w14:textId="77777777" w:rsidR="001573F8" w:rsidRPr="00674C74" w:rsidRDefault="007C032B" w:rsidP="009E34D2">
      <w:pPr>
        <w:pStyle w:val="ClausulasNivel1"/>
        <w:ind w:left="357" w:hanging="357"/>
        <w:rPr>
          <w:b w:val="0"/>
          <w:lang w:val="en-US"/>
        </w:rPr>
      </w:pPr>
      <w:r w:rsidRPr="00674C74">
        <w:rPr>
          <w:b w:val="0"/>
          <w:lang w:val="en-GB"/>
        </w:rPr>
        <w:t xml:space="preserve">For the purpose of this Agreement, the terms "Confidential Information" shall mean any and all information or data and includes, by way of example, but without limitation, know-how, </w:t>
      </w:r>
      <w:r w:rsidR="00DD135F" w:rsidRPr="00674C74">
        <w:rPr>
          <w:b w:val="0"/>
          <w:lang w:val="en-GB"/>
        </w:rPr>
        <w:t xml:space="preserve">software, architectures and / or products or parts thereof,  </w:t>
      </w:r>
      <w:r w:rsidRPr="00674C74">
        <w:rPr>
          <w:b w:val="0"/>
          <w:lang w:val="en-GB"/>
        </w:rPr>
        <w:t>formulae, processes, tests results, designs, sketches, photographs, plans, drawings, specifications, samples, reports, customers lists, pricing information, business opportunities, studies, findings, inventions and ideas, disclosed by one Party (the "Disclosing Party") to the other Party (the "Receiving Party") by various means. The disclosure of Confidential Information may be done in writing or orally and/or by means of the delivery of samples, equipment, models, visually or otherwise by means of magnetic support, multi-media and/or photos.</w:t>
      </w:r>
    </w:p>
    <w:p w14:paraId="2E930E07" w14:textId="77777777" w:rsidR="007C032B" w:rsidRPr="00674C74" w:rsidRDefault="007C032B" w:rsidP="003A0E8E">
      <w:pPr>
        <w:pStyle w:val="ClausulasNivel1"/>
        <w:rPr>
          <w:lang w:val="en-US"/>
        </w:rPr>
      </w:pPr>
      <w:r w:rsidRPr="00674C74">
        <w:rPr>
          <w:lang w:val="en-GB"/>
        </w:rPr>
        <w:t>The Receiving Party shall in particular:</w:t>
      </w:r>
    </w:p>
    <w:p w14:paraId="2E930E08" w14:textId="77777777" w:rsidR="007C032B" w:rsidRPr="00674C74" w:rsidRDefault="007C032B" w:rsidP="009E34D2">
      <w:pPr>
        <w:pStyle w:val="ClausulasNivel3abc"/>
        <w:outlineLvl w:val="1"/>
        <w:rPr>
          <w:sz w:val="20"/>
          <w:lang w:val="en-US"/>
        </w:rPr>
      </w:pPr>
      <w:r w:rsidRPr="00674C74">
        <w:rPr>
          <w:sz w:val="20"/>
          <w:lang w:val="en-US"/>
        </w:rPr>
        <w:t>protect and keep strictly confidential any part of/or the whole of any Confidential Information and shall treat and use the Confidential Information with the same degree of care as it applies to its own proprietary information, but in no case with less than reasonable care;</w:t>
      </w:r>
    </w:p>
    <w:p w14:paraId="2E930E09" w14:textId="5AC459FB" w:rsidR="007C032B" w:rsidRPr="00674C74" w:rsidRDefault="007C032B" w:rsidP="009E34D2">
      <w:pPr>
        <w:pStyle w:val="ClausulasNivel3abc"/>
        <w:outlineLvl w:val="1"/>
        <w:rPr>
          <w:sz w:val="20"/>
          <w:lang w:val="en-US"/>
        </w:rPr>
      </w:pPr>
      <w:r w:rsidRPr="00674C74">
        <w:rPr>
          <w:sz w:val="20"/>
          <w:lang w:val="en-GB"/>
        </w:rPr>
        <w:t xml:space="preserve">protect any part of/or the whole of the Confidential Information from disclosure to anyone other than its employees, </w:t>
      </w:r>
      <w:r w:rsidR="00757845">
        <w:rPr>
          <w:sz w:val="20"/>
          <w:lang w:val="en-US"/>
        </w:rPr>
        <w:t>beneficiaries</w:t>
      </w:r>
      <w:r w:rsidR="008F68F2" w:rsidRPr="00674C74">
        <w:rPr>
          <w:sz w:val="20"/>
          <w:lang w:val="en-US"/>
        </w:rPr>
        <w:t xml:space="preserve">, </w:t>
      </w:r>
      <w:r w:rsidRPr="00674C74">
        <w:rPr>
          <w:sz w:val="20"/>
          <w:lang w:val="en-GB"/>
        </w:rPr>
        <w:t>agents and/or affiliate</w:t>
      </w:r>
      <w:r w:rsidR="003C0EA5" w:rsidRPr="00674C74">
        <w:rPr>
          <w:sz w:val="20"/>
          <w:lang w:val="en-GB"/>
        </w:rPr>
        <w:t>d entities</w:t>
      </w:r>
      <w:r w:rsidRPr="00674C74">
        <w:rPr>
          <w:sz w:val="20"/>
          <w:lang w:val="en-GB"/>
        </w:rPr>
        <w:t xml:space="preserve"> who have a need to know</w:t>
      </w:r>
      <w:r w:rsidR="008F68F2" w:rsidRPr="00674C74">
        <w:rPr>
          <w:sz w:val="20"/>
          <w:lang w:val="en-US"/>
        </w:rPr>
        <w:t xml:space="preserve"> regarding the Purpose or the </w:t>
      </w:r>
      <w:r w:rsidR="00510EC7" w:rsidRPr="00674C74">
        <w:rPr>
          <w:rStyle w:val="hps"/>
          <w:sz w:val="20"/>
          <w:lang w:val="en"/>
        </w:rPr>
        <w:t>defense</w:t>
      </w:r>
      <w:r w:rsidR="008F68F2" w:rsidRPr="00674C74">
        <w:rPr>
          <w:sz w:val="20"/>
          <w:lang w:val="en"/>
        </w:rPr>
        <w:t xml:space="preserve"> </w:t>
      </w:r>
      <w:r w:rsidR="008F68F2" w:rsidRPr="00674C74">
        <w:rPr>
          <w:rStyle w:val="hps"/>
          <w:sz w:val="20"/>
          <w:lang w:val="en"/>
        </w:rPr>
        <w:t>of legitimate</w:t>
      </w:r>
      <w:r w:rsidR="008F68F2" w:rsidRPr="00674C74">
        <w:rPr>
          <w:sz w:val="20"/>
          <w:lang w:val="en"/>
        </w:rPr>
        <w:t xml:space="preserve"> i</w:t>
      </w:r>
      <w:r w:rsidR="008F68F2" w:rsidRPr="00674C74">
        <w:rPr>
          <w:rStyle w:val="hps"/>
          <w:sz w:val="20"/>
          <w:lang w:val="en"/>
        </w:rPr>
        <w:t>nterests of the</w:t>
      </w:r>
      <w:r w:rsidR="008F68F2" w:rsidRPr="00674C74">
        <w:rPr>
          <w:sz w:val="20"/>
          <w:lang w:val="en"/>
        </w:rPr>
        <w:t xml:space="preserve"> </w:t>
      </w:r>
      <w:r w:rsidR="008F68F2" w:rsidRPr="00674C74">
        <w:rPr>
          <w:rStyle w:val="hps"/>
          <w:sz w:val="20"/>
          <w:lang w:val="en"/>
        </w:rPr>
        <w:t>Receiving Party</w:t>
      </w:r>
      <w:r w:rsidRPr="00674C74">
        <w:rPr>
          <w:sz w:val="20"/>
          <w:lang w:val="en-GB"/>
        </w:rPr>
        <w:t xml:space="preserve"> and inform them of the confidentiality attached to such Information;</w:t>
      </w:r>
    </w:p>
    <w:p w14:paraId="2E930E0A" w14:textId="77777777" w:rsidR="007C032B" w:rsidRPr="00674C74" w:rsidRDefault="007C032B" w:rsidP="009E34D2">
      <w:pPr>
        <w:pStyle w:val="ClausulasNivel3abc"/>
        <w:outlineLvl w:val="1"/>
        <w:rPr>
          <w:sz w:val="20"/>
          <w:lang w:val="en-US"/>
        </w:rPr>
      </w:pPr>
      <w:r w:rsidRPr="00674C74">
        <w:rPr>
          <w:sz w:val="20"/>
          <w:lang w:val="en-GB"/>
        </w:rPr>
        <w:t>not disclose to third parties the Confidential Information without the prior written consent of the Disclosing Party;</w:t>
      </w:r>
    </w:p>
    <w:p w14:paraId="2E930E0B" w14:textId="77777777" w:rsidR="007C032B" w:rsidRPr="00674C74" w:rsidRDefault="007C032B" w:rsidP="009E34D2">
      <w:pPr>
        <w:pStyle w:val="ClausulasNivel3abc"/>
        <w:outlineLvl w:val="1"/>
        <w:rPr>
          <w:sz w:val="20"/>
          <w:lang w:val="en-GB"/>
        </w:rPr>
      </w:pPr>
      <w:r w:rsidRPr="00674C74">
        <w:rPr>
          <w:sz w:val="20"/>
          <w:lang w:val="en-GB"/>
        </w:rPr>
        <w:t>not copy, nor reproduce totally or partially, unless extremely necessary for  Purpose, the Confidential Information without the prior written consent of the Disclosing Party.</w:t>
      </w:r>
    </w:p>
    <w:p w14:paraId="2E930E0C" w14:textId="77777777" w:rsidR="007C032B" w:rsidRPr="00674C74" w:rsidRDefault="007C032B" w:rsidP="007C032B">
      <w:pPr>
        <w:pStyle w:val="ClausulasNivel1"/>
        <w:rPr>
          <w:b w:val="0"/>
          <w:lang w:val="en-US"/>
        </w:rPr>
      </w:pPr>
      <w:r w:rsidRPr="00674C74">
        <w:rPr>
          <w:b w:val="0"/>
          <w:lang w:val="en-US"/>
        </w:rPr>
        <w:t xml:space="preserve">Use of the Confidential Information by the Receiving Party shall be strictly limited to the </w:t>
      </w:r>
      <w:proofErr w:type="spellStart"/>
      <w:r w:rsidRPr="00674C74">
        <w:rPr>
          <w:b w:val="0"/>
          <w:lang w:val="en-US"/>
        </w:rPr>
        <w:t>Authorised</w:t>
      </w:r>
      <w:proofErr w:type="spellEnd"/>
      <w:r w:rsidRPr="00674C74">
        <w:rPr>
          <w:b w:val="0"/>
          <w:lang w:val="en-US"/>
        </w:rPr>
        <w:t xml:space="preserve"> Purpose.</w:t>
      </w:r>
    </w:p>
    <w:p w14:paraId="2E930E0D" w14:textId="77777777" w:rsidR="007C032B" w:rsidRPr="00674C74" w:rsidRDefault="007C032B" w:rsidP="007C032B">
      <w:pPr>
        <w:pStyle w:val="ClausulasNivel1"/>
        <w:rPr>
          <w:b w:val="0"/>
          <w:lang w:val="en-US"/>
        </w:rPr>
      </w:pPr>
      <w:r w:rsidRPr="00674C74">
        <w:rPr>
          <w:b w:val="0"/>
          <w:lang w:val="en-GB"/>
        </w:rPr>
        <w:t>The Receiving Party has no confidentiality obligations with respect to any information for which he can give the evidence that such information:</w:t>
      </w:r>
    </w:p>
    <w:p w14:paraId="2E930E0E"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or becomes known to the public before the disclosure or thereafter through no wrongful act of the Receiving Party; or</w:t>
      </w:r>
    </w:p>
    <w:p w14:paraId="2E930E0F"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already known by the Receiving Party; or</w:t>
      </w:r>
    </w:p>
    <w:p w14:paraId="2E930E10"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received from a third party with no wrongful act of the Receiving Party; or</w:t>
      </w:r>
    </w:p>
    <w:p w14:paraId="2E930E11"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independently developed by the Receiving Party; or</w:t>
      </w:r>
    </w:p>
    <w:p w14:paraId="2E930E12"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 xml:space="preserve">is disclosed </w:t>
      </w:r>
      <w:r w:rsidR="00F7468E" w:rsidRPr="00674C74">
        <w:rPr>
          <w:sz w:val="20"/>
          <w:lang w:val="en-GB"/>
        </w:rPr>
        <w:t xml:space="preserve">to third parties </w:t>
      </w:r>
      <w:r w:rsidRPr="00674C74">
        <w:rPr>
          <w:sz w:val="20"/>
          <w:lang w:val="en-GB"/>
        </w:rPr>
        <w:t>with the prior written approval of the Disclosing Party; or</w:t>
      </w:r>
    </w:p>
    <w:p w14:paraId="2E930E13" w14:textId="77777777" w:rsidR="007C032B" w:rsidRPr="00674C74" w:rsidRDefault="007C032B" w:rsidP="00184076">
      <w:pPr>
        <w:pStyle w:val="ClausulasNivel3abc"/>
        <w:numPr>
          <w:ilvl w:val="0"/>
          <w:numId w:val="6"/>
        </w:numPr>
        <w:ind w:left="714" w:hanging="357"/>
        <w:outlineLvl w:val="1"/>
        <w:rPr>
          <w:sz w:val="20"/>
          <w:lang w:val="en-US"/>
        </w:rPr>
      </w:pPr>
      <w:r w:rsidRPr="00674C74">
        <w:rPr>
          <w:sz w:val="20"/>
          <w:lang w:val="en-GB"/>
        </w:rPr>
        <w:t>is disclosed pursuant to law, regulation or lawful order or process. In the event Receiving Party is subject to such law, regulation, order or process, Receiving Party will timely notify the Disclosing Party of the disclosure requirement in advance of the disclosure so as to permit the Disclosing Party oppose or limit such disclosure.</w:t>
      </w:r>
    </w:p>
    <w:p w14:paraId="2E930E14" w14:textId="77777777" w:rsidR="007C032B" w:rsidRPr="00674C74" w:rsidRDefault="007C032B" w:rsidP="007C032B">
      <w:pPr>
        <w:pStyle w:val="ClausulasNivel1"/>
        <w:rPr>
          <w:b w:val="0"/>
          <w:lang w:val="en-US"/>
        </w:rPr>
      </w:pPr>
      <w:r w:rsidRPr="00674C74">
        <w:rPr>
          <w:b w:val="0"/>
          <w:lang w:val="en-GB"/>
        </w:rPr>
        <w:t>The disclosure of Confidential Information shall be limited to that which in the Disclosing Party's opinion is necessary for the Purpose.</w:t>
      </w:r>
    </w:p>
    <w:p w14:paraId="2E930E15" w14:textId="77777777" w:rsidR="007C032B" w:rsidRPr="00674C74" w:rsidRDefault="007C032B" w:rsidP="007C032B">
      <w:pPr>
        <w:pStyle w:val="ClausulasNivel1"/>
        <w:rPr>
          <w:b w:val="0"/>
          <w:lang w:val="en-US"/>
        </w:rPr>
      </w:pPr>
      <w:r w:rsidRPr="00674C74">
        <w:rPr>
          <w:b w:val="0"/>
          <w:lang w:val="en-GB"/>
        </w:rPr>
        <w:lastRenderedPageBreak/>
        <w:t>Notwithstanding any provision of this Agreement, the Confidential Information and all rights thereon shall be considered the exclusive property of the Disclosing Party. Nothing contained herein shall be deemed to grant to the Recipient Party any right or license on the Confidential Information other than the rights expressly provided herein.</w:t>
      </w:r>
    </w:p>
    <w:p w14:paraId="2E930E16" w14:textId="77777777" w:rsidR="007C032B" w:rsidRPr="00674C74" w:rsidRDefault="007C032B" w:rsidP="007C032B">
      <w:pPr>
        <w:pStyle w:val="ClausulasNivel1"/>
        <w:rPr>
          <w:b w:val="0"/>
          <w:lang w:val="en-US"/>
        </w:rPr>
      </w:pPr>
      <w:r w:rsidRPr="00674C74">
        <w:rPr>
          <w:b w:val="0"/>
          <w:lang w:val="en-GB"/>
        </w:rPr>
        <w:t>Any Confidential Information is made available "as is" and no warranties of any kind are granted or implied with respect to the quality of Confidential Information, including but not limited to, its fitness for any purpose, non-infringement of third party rights, accuracy, completeness or correctness.</w:t>
      </w:r>
    </w:p>
    <w:p w14:paraId="2E930E17" w14:textId="77777777" w:rsidR="007C032B" w:rsidRPr="00674C74" w:rsidRDefault="007C032B" w:rsidP="007C032B">
      <w:pPr>
        <w:pStyle w:val="ClausulasNivel1"/>
        <w:rPr>
          <w:b w:val="0"/>
          <w:lang w:val="en-US"/>
        </w:rPr>
      </w:pPr>
      <w:r w:rsidRPr="00674C74">
        <w:rPr>
          <w:b w:val="0"/>
          <w:lang w:val="en-GB"/>
        </w:rPr>
        <w:t>The Receiving Party shall not analyse the Confidential Information to determine its chemical composition or formulation, or physical structure, except if it is needed for the Purpose, nor do reverse engineering with any Confidential Information, or allow any third party to do so.</w:t>
      </w:r>
    </w:p>
    <w:p w14:paraId="2E930E18" w14:textId="77777777" w:rsidR="007C032B" w:rsidRPr="00674C74" w:rsidRDefault="007C032B" w:rsidP="007C032B">
      <w:pPr>
        <w:pStyle w:val="ClausulasNivel1"/>
        <w:rPr>
          <w:b w:val="0"/>
          <w:lang w:val="en-GB"/>
        </w:rPr>
      </w:pPr>
      <w:r w:rsidRPr="00674C74">
        <w:rPr>
          <w:b w:val="0"/>
          <w:lang w:val="en-GB"/>
        </w:rPr>
        <w:t>This is a Confidentiality Agreement and it has the purpose foreseen in the recitals above. This Agreement or the disclosure of Confidential Information shall not constitute a joint venture or any partnership between the Parties and nothing in this Agreement substitutes a contract in case of further cooperation. Under no circumstances shall a Party be under any legal obligation of any kind whatsoever to enter into any contract with the other Party by virtue of this Agreement or the disclosure of Confidential Information.</w:t>
      </w:r>
    </w:p>
    <w:p w14:paraId="2E930E19" w14:textId="77777777" w:rsidR="007C032B" w:rsidRPr="00674C74" w:rsidRDefault="007C032B" w:rsidP="007C032B">
      <w:pPr>
        <w:pStyle w:val="ClausulasNivel1"/>
        <w:rPr>
          <w:b w:val="0"/>
          <w:lang w:val="en-US"/>
        </w:rPr>
      </w:pPr>
      <w:r w:rsidRPr="00674C74">
        <w:rPr>
          <w:b w:val="0"/>
          <w:lang w:val="en-GB"/>
        </w:rPr>
        <w:t>This Agreement shall only be amended or modified by means of a written agreement signed by the duly authorized representatives of the Parties.</w:t>
      </w:r>
    </w:p>
    <w:p w14:paraId="2E930E1A" w14:textId="77777777" w:rsidR="00921C02" w:rsidRPr="00674C74" w:rsidRDefault="00D439F4" w:rsidP="00921C02">
      <w:pPr>
        <w:pStyle w:val="ClausulasNivel1"/>
        <w:rPr>
          <w:b w:val="0"/>
          <w:lang w:val="en-US"/>
        </w:rPr>
      </w:pPr>
      <w:r w:rsidRPr="004A44DF">
        <w:rPr>
          <w:b w:val="0"/>
          <w:lang w:val="en-GB"/>
        </w:rPr>
        <w:t xml:space="preserve">This Agreement shall come into effect the Effective Date mentioned first above and shall remain in force for a period of </w:t>
      </w:r>
      <w:r w:rsidRPr="004A44DF">
        <w:rPr>
          <w:b w:val="0"/>
          <w:highlight w:val="lightGray"/>
          <w:lang w:val="en-GB"/>
        </w:rPr>
        <w:t>one (1) year</w:t>
      </w:r>
      <w:r w:rsidR="007C032B" w:rsidRPr="00674C74">
        <w:rPr>
          <w:b w:val="0"/>
          <w:lang w:val="en-GB"/>
        </w:rPr>
        <w:t xml:space="preserve">. However, the confidentiality obligations contained in the present Agreement shall remain binding upon the Parties for </w:t>
      </w:r>
      <w:r w:rsidR="007C032B" w:rsidRPr="00674C74">
        <w:rPr>
          <w:b w:val="0"/>
          <w:highlight w:val="lightGray"/>
          <w:lang w:val="en-GB"/>
        </w:rPr>
        <w:t>five (5) years</w:t>
      </w:r>
      <w:r w:rsidR="007C032B" w:rsidRPr="00674C74">
        <w:rPr>
          <w:b w:val="0"/>
          <w:lang w:val="en-GB"/>
        </w:rPr>
        <w:t xml:space="preserve"> after the date of termination of the Agreement, notwithstanding any termination or expiry of this Agreement prior to the end of the abovementioned period. This Agreement may be superseded by the provisions of a cooperation agreement in case of agreement between the Parties for a further collaboration.</w:t>
      </w:r>
    </w:p>
    <w:p w14:paraId="2E930E1B" w14:textId="77777777" w:rsidR="00823650" w:rsidRPr="00674C74" w:rsidRDefault="00F464FC" w:rsidP="00823650">
      <w:pPr>
        <w:pStyle w:val="ClausulasNivel1"/>
        <w:spacing w:before="0" w:after="60"/>
        <w:ind w:left="357" w:hanging="357"/>
        <w:rPr>
          <w:b w:val="0"/>
          <w:lang w:val="en-US"/>
        </w:rPr>
      </w:pPr>
      <w:r w:rsidRPr="00674C74">
        <w:rPr>
          <w:b w:val="0"/>
          <w:lang w:val="en-GB"/>
        </w:rPr>
        <w:t xml:space="preserve">The Receiving Party shall </w:t>
      </w:r>
      <w:r w:rsidRPr="00674C74">
        <w:rPr>
          <w:b w:val="0"/>
          <w:color w:val="000000"/>
          <w:spacing w:val="-3"/>
          <w:lang w:val="en-GB"/>
        </w:rPr>
        <w:t>upon written demand of the Disclosing Party return all Information in its possession in whatever form it may be or destroy or procure the destruction of any copies or reproductions of any materials and things embodying Information and of any notes, analyses and work product derived from or containing any Information including the destruction or erasure thereof from any memory device or medium</w:t>
      </w:r>
      <w:r w:rsidR="00A22E0B" w:rsidRPr="00674C74">
        <w:rPr>
          <w:b w:val="0"/>
          <w:color w:val="000000"/>
          <w:spacing w:val="-3"/>
          <w:lang w:val="en-GB"/>
        </w:rPr>
        <w:t>.</w:t>
      </w:r>
    </w:p>
    <w:p w14:paraId="2E930E1C" w14:textId="52DC226F" w:rsidR="00B91A03" w:rsidRPr="00B91A03" w:rsidRDefault="00596675" w:rsidP="00B91A03">
      <w:pPr>
        <w:pStyle w:val="ClausulasNivel1"/>
        <w:rPr>
          <w:b w:val="0"/>
          <w:i/>
          <w:iCs/>
          <w:lang w:val="en-GB"/>
        </w:rPr>
      </w:pPr>
      <w:bookmarkStart w:id="0" w:name="_Hlk515018417"/>
      <w:r w:rsidRPr="00674C74">
        <w:rPr>
          <w:b w:val="0"/>
          <w:lang w:val="en-US"/>
        </w:rPr>
        <w:t xml:space="preserve">When </w:t>
      </w:r>
      <w:bookmarkEnd w:id="0"/>
      <w:r w:rsidR="00B91A03" w:rsidRPr="00B91A03">
        <w:rPr>
          <w:b w:val="0"/>
          <w:lang w:val="en-US"/>
        </w:rPr>
        <w:t>the Agreement implies that any of the Parties processes personal data, the latter shall comply with the provisions of Regulation 2016/679 of the European Parliament and of the Council, of 27 April 2016, regarding the protection of individuals with regard to the processing of personal data and the free movement of such data and repealing Directive 95/46/EC (General Data Protection Regulation or GDPR),</w:t>
      </w:r>
      <w:r w:rsidR="00983C6B">
        <w:rPr>
          <w:b w:val="0"/>
          <w:lang w:val="en-US"/>
        </w:rPr>
        <w:t xml:space="preserve"> </w:t>
      </w:r>
      <w:r w:rsidR="00B91A03" w:rsidRPr="00B91A03">
        <w:rPr>
          <w:b w:val="0"/>
          <w:lang w:val="en-US"/>
        </w:rPr>
        <w:t>and any other regulations in force or that substitute and/or modify them in the future.</w:t>
      </w:r>
      <w:r w:rsidR="00B91A03" w:rsidRPr="00B91A03">
        <w:rPr>
          <w:bCs/>
          <w:lang w:val="en-US"/>
        </w:rPr>
        <w:t xml:space="preserve"> </w:t>
      </w:r>
    </w:p>
    <w:p w14:paraId="2E930E1D"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Each Party hereby commits to:</w:t>
      </w:r>
    </w:p>
    <w:p w14:paraId="2E930E1E" w14:textId="77777777" w:rsidR="00B91A03" w:rsidRPr="00B91A03" w:rsidRDefault="00B91A03" w:rsidP="00184076">
      <w:pPr>
        <w:numPr>
          <w:ilvl w:val="0"/>
          <w:numId w:val="9"/>
        </w:numPr>
        <w:suppressAutoHyphens w:val="0"/>
        <w:jc w:val="both"/>
        <w:rPr>
          <w:rFonts w:ascii="Calibri" w:hAnsi="Calibri" w:cs="Calibri"/>
          <w:bCs/>
          <w:sz w:val="20"/>
          <w:szCs w:val="20"/>
          <w:lang w:val="en-US" w:eastAsia="es-ES"/>
        </w:rPr>
      </w:pPr>
      <w:r w:rsidRPr="00B91A03">
        <w:rPr>
          <w:rFonts w:ascii="Calibri" w:hAnsi="Calibri" w:cs="Calibri"/>
          <w:bCs/>
          <w:sz w:val="20"/>
          <w:szCs w:val="20"/>
          <w:lang w:val="en-US" w:eastAsia="es-ES"/>
        </w:rPr>
        <w:t xml:space="preserve">use the personal data which are being processed solely for the purposes of the </w:t>
      </w:r>
      <w:r w:rsidRPr="00B91A03">
        <w:rPr>
          <w:rFonts w:ascii="Calibri" w:hAnsi="Calibri" w:cs="Calibri"/>
          <w:sz w:val="20"/>
          <w:szCs w:val="20"/>
          <w:lang w:val="en-US" w:eastAsia="es-ES"/>
        </w:rPr>
        <w:t>Agreement</w:t>
      </w:r>
      <w:r w:rsidRPr="00B91A03">
        <w:rPr>
          <w:rFonts w:ascii="Calibri" w:hAnsi="Calibri" w:cs="Calibri"/>
          <w:bCs/>
          <w:sz w:val="20"/>
          <w:szCs w:val="20"/>
          <w:lang w:val="en-US" w:eastAsia="es-ES"/>
        </w:rPr>
        <w:t xml:space="preserve">, and that they </w:t>
      </w:r>
      <w:r w:rsidRPr="00B91A03">
        <w:rPr>
          <w:rFonts w:ascii="Calibri" w:hAnsi="Calibri" w:cs="Calibri"/>
          <w:sz w:val="20"/>
          <w:szCs w:val="20"/>
          <w:lang w:val="en-US" w:eastAsia="es-ES"/>
        </w:rPr>
        <w:t>may</w:t>
      </w:r>
      <w:r w:rsidRPr="00B91A03">
        <w:rPr>
          <w:rFonts w:ascii="Calibri" w:hAnsi="Calibri" w:cs="Calibri"/>
          <w:bCs/>
          <w:sz w:val="20"/>
          <w:szCs w:val="20"/>
          <w:lang w:val="en-US" w:eastAsia="es-ES"/>
        </w:rPr>
        <w:t xml:space="preserve"> not in any case use or apply them for different purposes;</w:t>
      </w:r>
    </w:p>
    <w:p w14:paraId="2E930E1F"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when it exists a personal data processing order, to process the personal data solely following the instructions from the Data Controller Party;</w:t>
      </w:r>
    </w:p>
    <w:p w14:paraId="2E930E20"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maintain due professional secrecy and confidentiality of the personal data they are processing;</w:t>
      </w:r>
    </w:p>
    <w:p w14:paraId="2E930E21"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guarantee that the persons </w:t>
      </w:r>
      <w:proofErr w:type="spellStart"/>
      <w:r w:rsidRPr="00B91A03">
        <w:rPr>
          <w:rFonts w:ascii="Calibri" w:hAnsi="Calibri" w:cs="Calibri"/>
          <w:sz w:val="20"/>
          <w:szCs w:val="20"/>
          <w:lang w:val="en-US" w:eastAsia="es-ES"/>
        </w:rPr>
        <w:t>authorised</w:t>
      </w:r>
      <w:proofErr w:type="spellEnd"/>
      <w:r w:rsidRPr="00B91A03">
        <w:rPr>
          <w:rFonts w:ascii="Calibri" w:hAnsi="Calibri" w:cs="Calibri"/>
          <w:sz w:val="20"/>
          <w:szCs w:val="20"/>
          <w:lang w:val="en-US" w:eastAsia="es-ES"/>
        </w:rPr>
        <w:t xml:space="preserve"> to process personal data have undertaken to respect the confidentiality thereof and implement the appropriate technical and organizational measures;</w:t>
      </w:r>
    </w:p>
    <w:p w14:paraId="2E930E22"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take all the appropriate technical and </w:t>
      </w:r>
      <w:proofErr w:type="spellStart"/>
      <w:r w:rsidRPr="00B91A03">
        <w:rPr>
          <w:rFonts w:ascii="Calibri" w:hAnsi="Calibri" w:cs="Calibri"/>
          <w:sz w:val="20"/>
          <w:szCs w:val="20"/>
          <w:lang w:val="en-US" w:eastAsia="es-ES"/>
        </w:rPr>
        <w:t>organisational</w:t>
      </w:r>
      <w:proofErr w:type="spellEnd"/>
      <w:r w:rsidRPr="00B91A03">
        <w:rPr>
          <w:rFonts w:ascii="Calibri" w:hAnsi="Calibri" w:cs="Calibri"/>
          <w:sz w:val="20"/>
          <w:szCs w:val="20"/>
          <w:lang w:val="en-US" w:eastAsia="es-ES"/>
        </w:rPr>
        <w:t xml:space="preserve"> measures to guarantee an adequate level of security against processing risk;</w:t>
      </w:r>
    </w:p>
    <w:p w14:paraId="2E930E23"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lastRenderedPageBreak/>
        <w:t xml:space="preserve">not contract any other entity as the data processor without prior written </w:t>
      </w:r>
      <w:proofErr w:type="spellStart"/>
      <w:r w:rsidRPr="00B91A03">
        <w:rPr>
          <w:rFonts w:ascii="Calibri" w:hAnsi="Calibri" w:cs="Calibri"/>
          <w:sz w:val="20"/>
          <w:szCs w:val="20"/>
          <w:lang w:val="en-US" w:eastAsia="es-ES"/>
        </w:rPr>
        <w:t>authorisation</w:t>
      </w:r>
      <w:proofErr w:type="spellEnd"/>
      <w:r w:rsidRPr="00B91A03">
        <w:rPr>
          <w:rFonts w:ascii="Calibri" w:hAnsi="Calibri" w:cs="Calibri"/>
          <w:sz w:val="20"/>
          <w:szCs w:val="20"/>
          <w:lang w:val="en-US" w:eastAsia="es-ES"/>
        </w:rPr>
        <w:t xml:space="preserve"> from the Data Controller Parties;</w:t>
      </w:r>
    </w:p>
    <w:p w14:paraId="2E930E24"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help the Data Controller Party, taking into account the nature of the processing, via appropriate technical and </w:t>
      </w:r>
      <w:proofErr w:type="spellStart"/>
      <w:r w:rsidRPr="00B91A03">
        <w:rPr>
          <w:rFonts w:ascii="Calibri" w:hAnsi="Calibri" w:cs="Calibri"/>
          <w:sz w:val="20"/>
          <w:szCs w:val="20"/>
          <w:lang w:val="en-US" w:eastAsia="es-ES"/>
        </w:rPr>
        <w:t>organisational</w:t>
      </w:r>
      <w:proofErr w:type="spellEnd"/>
      <w:r w:rsidRPr="00B91A03">
        <w:rPr>
          <w:rFonts w:ascii="Calibri" w:hAnsi="Calibri" w:cs="Calibri"/>
          <w:sz w:val="20"/>
          <w:szCs w:val="20"/>
          <w:lang w:val="en-US" w:eastAsia="es-ES"/>
        </w:rPr>
        <w:t xml:space="preserve"> measures, so that they can comply with their obligation to respond to the requests from interested parties to exercise their rights;</w:t>
      </w:r>
    </w:p>
    <w:p w14:paraId="2E930E25"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help the Data Controller Party guarantee compliance with the obligations relating to security measures and the impact evaluation, considering the nature of the processing and the information available to them;</w:t>
      </w:r>
    </w:p>
    <w:p w14:paraId="2E930E26"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make available to the Data Controller Party all the information necessary to demonstrate the compliance with obligations regarding processing, as well as allowing and contributing to the implementation of audits, including inspections by the Data Controller Party or an auditor authorized by them;</w:t>
      </w:r>
    </w:p>
    <w:p w14:paraId="2E930E27"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guarantee the necessary personal data protection training for the persons </w:t>
      </w:r>
      <w:proofErr w:type="spellStart"/>
      <w:r w:rsidRPr="00B91A03">
        <w:rPr>
          <w:rFonts w:ascii="Calibri" w:hAnsi="Calibri" w:cs="Calibri"/>
          <w:sz w:val="20"/>
          <w:szCs w:val="20"/>
          <w:lang w:val="en-US" w:eastAsia="es-ES"/>
        </w:rPr>
        <w:t>authorised</w:t>
      </w:r>
      <w:proofErr w:type="spellEnd"/>
      <w:r w:rsidRPr="00B91A03">
        <w:rPr>
          <w:rFonts w:ascii="Calibri" w:hAnsi="Calibri" w:cs="Calibri"/>
          <w:sz w:val="20"/>
          <w:szCs w:val="20"/>
          <w:lang w:val="en-US" w:eastAsia="es-ES"/>
        </w:rPr>
        <w:t xml:space="preserve"> to process personal data;</w:t>
      </w:r>
    </w:p>
    <w:p w14:paraId="2E930E28"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help the Data Controller Party respond to the interested parties exercising their rights to access, rectification, erasure and objection, and limitation of processing, portability of data and not to be the subject of automated individual decisions (including creating profiles);</w:t>
      </w:r>
    </w:p>
    <w:p w14:paraId="2E930E29"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keep a written record of all the processing activity categories;</w:t>
      </w:r>
    </w:p>
    <w:p w14:paraId="2E930E2A" w14:textId="77777777" w:rsidR="00B91A03" w:rsidRPr="00B91A03" w:rsidRDefault="00B91A03" w:rsidP="00184076">
      <w:pPr>
        <w:numPr>
          <w:ilvl w:val="0"/>
          <w:numId w:val="9"/>
        </w:numPr>
        <w:suppressAutoHyphens w:val="0"/>
        <w:jc w:val="both"/>
        <w:rPr>
          <w:rFonts w:ascii="Calibri" w:hAnsi="Calibri" w:cs="Calibri"/>
          <w:b/>
          <w:bCs/>
          <w:sz w:val="20"/>
          <w:szCs w:val="20"/>
          <w:lang w:val="en-US" w:eastAsia="es-ES"/>
        </w:rPr>
      </w:pPr>
      <w:r w:rsidRPr="00B91A03">
        <w:rPr>
          <w:rFonts w:ascii="Calibri" w:hAnsi="Calibri" w:cs="Calibri"/>
          <w:sz w:val="20"/>
          <w:szCs w:val="20"/>
          <w:lang w:val="en-US" w:eastAsia="es-ES"/>
        </w:rPr>
        <w:t xml:space="preserve">notify, as processor, without further delay, any incident, confirmed or not, related to the protection of data, any process that may be considered illegal or unauthorized, any loss, destruction or damage of the personal data within its responsibility area, and any incident that may be considered an infringement of the security of the personal data, together with all the relevant information that may be relevant for the documentation and communication of the said incident to the authorities or the data subjects affected. Additionally, assist the Data Controller Party in case of security breach of personal data, so that the compliance of the notification obligation is guaranteed according to the GDPR (specifically, articles 33 and 34) as well as any other regulations currently in force or introduced in the future to modify and/or replace it. </w:t>
      </w:r>
    </w:p>
    <w:p w14:paraId="2E930E2B"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The Parties, pursuant to article 32 of the GDPR, declare that they shall apply the appropriate technical and organizational measures to guarantee an adequate level of security of the processed data.</w:t>
      </w:r>
    </w:p>
    <w:p w14:paraId="2E930E2C" w14:textId="77777777" w:rsidR="00B91A03" w:rsidRPr="00B91A03" w:rsidRDefault="00B91A03" w:rsidP="00B91A03">
      <w:pPr>
        <w:tabs>
          <w:tab w:val="left" w:pos="708"/>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 xml:space="preserve">Once the contractual relationship has ended, personal data shall be erased or returned to the Data Controller Party. </w:t>
      </w:r>
    </w:p>
    <w:p w14:paraId="2E930E2D" w14:textId="77777777" w:rsidR="00B91A03" w:rsidRPr="00B91A03" w:rsidRDefault="00B91A03" w:rsidP="00B91A03">
      <w:pPr>
        <w:tabs>
          <w:tab w:val="num" w:pos="1080"/>
        </w:tabs>
        <w:suppressAutoHyphens w:val="0"/>
        <w:spacing w:after="200"/>
        <w:jc w:val="both"/>
        <w:rPr>
          <w:rFonts w:asciiTheme="minorHAnsi" w:eastAsia="Calibri" w:hAnsiTheme="minorHAnsi" w:cstheme="minorHAnsi"/>
          <w:sz w:val="20"/>
          <w:szCs w:val="20"/>
          <w:lang w:val="en-US" w:eastAsia="en-US"/>
        </w:rPr>
      </w:pPr>
      <w:r w:rsidRPr="00B91A03">
        <w:rPr>
          <w:rFonts w:asciiTheme="minorHAnsi" w:eastAsia="Calibri" w:hAnsiTheme="minorHAnsi" w:cstheme="minorHAnsi"/>
          <w:sz w:val="20"/>
          <w:szCs w:val="20"/>
          <w:lang w:val="en-US" w:eastAsia="en-US"/>
        </w:rPr>
        <w:t>The personal data of the legal representatives of each of the Parties in the Agreement, and those that, from now on, the Parties share in the framework of the execution of the Agreement (i.e. name, identification number, address, email, phone number, etc.) shall be processed by each of the Parties as if they are the Data Controllers, individually, with the purpose of facilitating the management and performance of the contractual relationship among them. The personal data shall be stored during the period which is strictly necessary for fitting the purpose of the performance of the Agreement and, whenever it is necessary, for the additional period needed to comply with legal obligations of the Parties, always on the legal basis of the necessity of performance of the Agreement  and the fulfilment of legal obligations. Personal data shall be communicated only to third parties and/or public organizations necessary to fulfil legal obligations. Data subjects shall have the right to (</w:t>
      </w:r>
      <w:proofErr w:type="spellStart"/>
      <w:r w:rsidRPr="00B91A03">
        <w:rPr>
          <w:rFonts w:asciiTheme="minorHAnsi" w:eastAsia="Calibri" w:hAnsiTheme="minorHAnsi" w:cstheme="minorHAnsi"/>
          <w:sz w:val="20"/>
          <w:szCs w:val="20"/>
          <w:lang w:val="en-US" w:eastAsia="en-US"/>
        </w:rPr>
        <w:t>i</w:t>
      </w:r>
      <w:proofErr w:type="spellEnd"/>
      <w:r w:rsidRPr="00B91A03">
        <w:rPr>
          <w:rFonts w:asciiTheme="minorHAnsi" w:eastAsia="Calibri" w:hAnsiTheme="minorHAnsi" w:cstheme="minorHAnsi"/>
          <w:sz w:val="20"/>
          <w:szCs w:val="20"/>
          <w:lang w:val="en-US" w:eastAsia="en-US"/>
        </w:rPr>
        <w:t>) obtain access to their personal data, rectification of the inaccurate data, erasure, restriction of processing, data portability, object to processing, when appropriate, by written communication to the registered office of each of the Parties; and (ii) to lodge a complaint with the competent supervisory authority, especially when data subjects have not obtained satisfaction in the exercise of their rights. The legal representatives of the Parties hereby declare that the obligation to inform has been fulfilled by the Data Controller Party through the signature of this Agreement.</w:t>
      </w:r>
    </w:p>
    <w:p w14:paraId="2E930E30" w14:textId="515953B6" w:rsidR="007C032B" w:rsidRPr="00534AFB" w:rsidRDefault="007C032B" w:rsidP="007C032B">
      <w:pPr>
        <w:pStyle w:val="ClausulasNivel1"/>
        <w:rPr>
          <w:b w:val="0"/>
          <w:highlight w:val="yellow"/>
          <w:lang w:val="en-US"/>
        </w:rPr>
      </w:pPr>
      <w:r w:rsidRPr="00534AFB">
        <w:rPr>
          <w:b w:val="0"/>
          <w:highlight w:val="yellow"/>
          <w:lang w:val="en-GB"/>
        </w:rPr>
        <w:t xml:space="preserve">This Agreement shall be governed by and construed in accordance with the </w:t>
      </w:r>
      <w:r w:rsidR="007C45BC" w:rsidRPr="00534AFB">
        <w:rPr>
          <w:b w:val="0"/>
          <w:highlight w:val="yellow"/>
          <w:lang w:val="en-GB"/>
        </w:rPr>
        <w:t>Belgian</w:t>
      </w:r>
      <w:r w:rsidRPr="00534AFB">
        <w:rPr>
          <w:b w:val="0"/>
          <w:highlight w:val="yellow"/>
          <w:lang w:val="en-GB"/>
        </w:rPr>
        <w:t xml:space="preserve"> laws. Any dispute arising out of or in connection with this Agreement, which the Parties cannot settle amicably, shall be finally settled in the </w:t>
      </w:r>
      <w:r w:rsidR="00674C74" w:rsidRPr="00534AFB">
        <w:rPr>
          <w:b w:val="0"/>
          <w:highlight w:val="yellow"/>
          <w:lang w:val="en-GB"/>
        </w:rPr>
        <w:t>c</w:t>
      </w:r>
      <w:r w:rsidRPr="00534AFB">
        <w:rPr>
          <w:b w:val="0"/>
          <w:highlight w:val="yellow"/>
          <w:lang w:val="en-GB"/>
        </w:rPr>
        <w:t xml:space="preserve">ourts of the </w:t>
      </w:r>
      <w:r w:rsidR="00674C74" w:rsidRPr="00534AFB">
        <w:rPr>
          <w:b w:val="0"/>
          <w:highlight w:val="yellow"/>
          <w:lang w:val="en-GB"/>
        </w:rPr>
        <w:t>c</w:t>
      </w:r>
      <w:r w:rsidRPr="00534AFB">
        <w:rPr>
          <w:b w:val="0"/>
          <w:highlight w:val="yellow"/>
          <w:lang w:val="en-GB"/>
        </w:rPr>
        <w:t xml:space="preserve">ity of </w:t>
      </w:r>
      <w:r w:rsidR="007C45BC" w:rsidRPr="00534AFB">
        <w:rPr>
          <w:b w:val="0"/>
          <w:highlight w:val="yellow"/>
          <w:lang w:val="en-GB"/>
        </w:rPr>
        <w:t>Brussels</w:t>
      </w:r>
      <w:r w:rsidRPr="00534AFB">
        <w:rPr>
          <w:b w:val="0"/>
          <w:highlight w:val="yellow"/>
          <w:lang w:val="en-GB"/>
        </w:rPr>
        <w:t>.</w:t>
      </w:r>
    </w:p>
    <w:p w14:paraId="2E930E31" w14:textId="77777777" w:rsidR="007C032B" w:rsidRPr="00674C74" w:rsidRDefault="007C032B" w:rsidP="007C032B">
      <w:pPr>
        <w:pStyle w:val="ClausulasNivel1"/>
        <w:numPr>
          <w:ilvl w:val="0"/>
          <w:numId w:val="0"/>
        </w:numPr>
        <w:rPr>
          <w:b w:val="0"/>
          <w:lang w:val="en-US"/>
        </w:rPr>
      </w:pPr>
      <w:r w:rsidRPr="00674C74">
        <w:rPr>
          <w:b w:val="0"/>
          <w:lang w:val="en-US"/>
        </w:rPr>
        <w:lastRenderedPageBreak/>
        <w:t>Done and signed in the above</w:t>
      </w:r>
      <w:r w:rsidR="00674C74">
        <w:rPr>
          <w:b w:val="0"/>
          <w:lang w:val="en-US"/>
        </w:rPr>
        <w:t>-</w:t>
      </w:r>
      <w:r w:rsidRPr="00674C74">
        <w:rPr>
          <w:b w:val="0"/>
          <w:lang w:val="en-US"/>
        </w:rPr>
        <w:t>mentioned place and date in two original copies, one for each Party to this Agreement.</w:t>
      </w:r>
    </w:p>
    <w:p w14:paraId="2E930E32" w14:textId="77777777" w:rsidR="00442CCD" w:rsidRPr="00674C74" w:rsidRDefault="00442CCD" w:rsidP="003A0E8E">
      <w:pPr>
        <w:jc w:val="both"/>
        <w:rPr>
          <w:rFonts w:asciiTheme="minorHAnsi" w:hAnsiTheme="minorHAnsi" w:cstheme="minorHAnsi"/>
          <w:sz w:val="20"/>
          <w:szCs w:val="20"/>
          <w:highlight w:val="yellow"/>
          <w:lang w:val="en-US"/>
        </w:rPr>
      </w:pPr>
    </w:p>
    <w:p w14:paraId="2E930E33" w14:textId="77777777" w:rsidR="00442CCD" w:rsidRPr="00674C74" w:rsidRDefault="00442CCD" w:rsidP="003A0E8E">
      <w:pPr>
        <w:jc w:val="both"/>
        <w:rPr>
          <w:rFonts w:asciiTheme="minorHAnsi" w:hAnsiTheme="minorHAnsi" w:cstheme="minorHAnsi"/>
          <w:sz w:val="20"/>
          <w:szCs w:val="20"/>
          <w:highlight w:val="yellow"/>
          <w:lang w:val="en-US"/>
        </w:rPr>
      </w:pPr>
    </w:p>
    <w:tbl>
      <w:tblPr>
        <w:tblW w:w="8978" w:type="dxa"/>
        <w:jc w:val="center"/>
        <w:tblLayout w:type="fixed"/>
        <w:tblCellMar>
          <w:left w:w="70" w:type="dxa"/>
          <w:right w:w="70" w:type="dxa"/>
        </w:tblCellMar>
        <w:tblLook w:val="0000" w:firstRow="0" w:lastRow="0" w:firstColumn="0" w:lastColumn="0" w:noHBand="0" w:noVBand="0"/>
      </w:tblPr>
      <w:tblGrid>
        <w:gridCol w:w="5529"/>
        <w:gridCol w:w="3449"/>
      </w:tblGrid>
      <w:tr w:rsidR="00442CCD" w:rsidRPr="00160982" w14:paraId="2E930E38" w14:textId="77777777" w:rsidTr="00AE35C6">
        <w:trPr>
          <w:jc w:val="center"/>
        </w:trPr>
        <w:tc>
          <w:tcPr>
            <w:tcW w:w="5529" w:type="dxa"/>
            <w:shd w:val="clear" w:color="auto" w:fill="auto"/>
          </w:tcPr>
          <w:p w14:paraId="2E930E34" w14:textId="179720CD" w:rsidR="00442CCD" w:rsidRPr="00160982" w:rsidRDefault="007C032B" w:rsidP="00AE35C6">
            <w:pPr>
              <w:snapToGrid w:val="0"/>
              <w:ind w:left="605"/>
              <w:rPr>
                <w:rFonts w:asciiTheme="minorHAnsi" w:hAnsiTheme="minorHAnsi" w:cstheme="minorHAnsi"/>
                <w:sz w:val="20"/>
                <w:szCs w:val="20"/>
                <w:highlight w:val="yellow"/>
              </w:rPr>
            </w:pPr>
            <w:proofErr w:type="spellStart"/>
            <w:r w:rsidRPr="00160982">
              <w:rPr>
                <w:rFonts w:asciiTheme="minorHAnsi" w:hAnsiTheme="minorHAnsi" w:cstheme="minorHAnsi"/>
                <w:sz w:val="20"/>
                <w:szCs w:val="20"/>
                <w:highlight w:val="yellow"/>
              </w:rPr>
              <w:t>On</w:t>
            </w:r>
            <w:proofErr w:type="spellEnd"/>
            <w:r w:rsidRPr="00160982">
              <w:rPr>
                <w:rFonts w:asciiTheme="minorHAnsi" w:hAnsiTheme="minorHAnsi" w:cstheme="minorHAnsi"/>
                <w:sz w:val="20"/>
                <w:szCs w:val="20"/>
                <w:highlight w:val="yellow"/>
              </w:rPr>
              <w:t xml:space="preserve"> </w:t>
            </w:r>
            <w:proofErr w:type="spellStart"/>
            <w:r w:rsidRPr="00160982">
              <w:rPr>
                <w:rFonts w:asciiTheme="minorHAnsi" w:hAnsiTheme="minorHAnsi" w:cstheme="minorHAnsi"/>
                <w:sz w:val="20"/>
                <w:szCs w:val="20"/>
                <w:highlight w:val="yellow"/>
              </w:rPr>
              <w:t>behalf</w:t>
            </w:r>
            <w:proofErr w:type="spellEnd"/>
            <w:r w:rsidRPr="00160982">
              <w:rPr>
                <w:rFonts w:asciiTheme="minorHAnsi" w:hAnsiTheme="minorHAnsi" w:cstheme="minorHAnsi"/>
                <w:sz w:val="20"/>
                <w:szCs w:val="20"/>
                <w:highlight w:val="yellow"/>
              </w:rPr>
              <w:t xml:space="preserve"> </w:t>
            </w:r>
            <w:proofErr w:type="spellStart"/>
            <w:r w:rsidRPr="00160982">
              <w:rPr>
                <w:rFonts w:asciiTheme="minorHAnsi" w:hAnsiTheme="minorHAnsi" w:cstheme="minorHAnsi"/>
                <w:sz w:val="20"/>
                <w:szCs w:val="20"/>
                <w:highlight w:val="yellow"/>
              </w:rPr>
              <w:t>of</w:t>
            </w:r>
            <w:proofErr w:type="spellEnd"/>
            <w:r w:rsidR="001C265F" w:rsidRPr="00160982">
              <w:rPr>
                <w:rFonts w:asciiTheme="minorHAnsi" w:hAnsiTheme="minorHAnsi" w:cstheme="minorHAnsi"/>
                <w:sz w:val="20"/>
                <w:szCs w:val="20"/>
                <w:highlight w:val="yellow"/>
              </w:rPr>
              <w:t xml:space="preserve"> XXX</w:t>
            </w:r>
            <w:r w:rsidR="00442CCD" w:rsidRPr="00160982">
              <w:rPr>
                <w:rFonts w:asciiTheme="minorHAnsi" w:hAnsiTheme="minorHAnsi" w:cstheme="minorHAnsi"/>
                <w:sz w:val="20"/>
                <w:szCs w:val="20"/>
                <w:highlight w:val="yellow"/>
              </w:rPr>
              <w:t>:</w:t>
            </w:r>
          </w:p>
        </w:tc>
        <w:tc>
          <w:tcPr>
            <w:tcW w:w="3449" w:type="dxa"/>
            <w:shd w:val="clear" w:color="auto" w:fill="auto"/>
          </w:tcPr>
          <w:p w14:paraId="2E930E36" w14:textId="435ADA01" w:rsidR="007C032B" w:rsidRPr="00160982" w:rsidRDefault="007C032B" w:rsidP="00AE35C6">
            <w:pPr>
              <w:pStyle w:val="Standard"/>
              <w:rPr>
                <w:rFonts w:asciiTheme="minorHAnsi" w:hAnsiTheme="minorHAnsi" w:cstheme="minorHAnsi"/>
                <w:sz w:val="20"/>
                <w:highlight w:val="yellow"/>
                <w:lang w:val="en-GB"/>
              </w:rPr>
            </w:pPr>
            <w:r w:rsidRPr="00160982">
              <w:rPr>
                <w:rFonts w:asciiTheme="minorHAnsi" w:hAnsiTheme="minorHAnsi" w:cstheme="minorHAnsi"/>
                <w:sz w:val="20"/>
                <w:highlight w:val="yellow"/>
                <w:lang w:val="en-GB"/>
              </w:rPr>
              <w:t xml:space="preserve">On behalf of </w:t>
            </w:r>
            <w:r w:rsidR="001336EC">
              <w:rPr>
                <w:rFonts w:asciiTheme="minorHAnsi" w:hAnsiTheme="minorHAnsi" w:cstheme="minorHAnsi"/>
                <w:sz w:val="20"/>
                <w:highlight w:val="yellow"/>
                <w:lang w:val="en-GB"/>
              </w:rPr>
              <w:t>COMPANY/RESEARCH CENTER</w:t>
            </w:r>
          </w:p>
          <w:p w14:paraId="2E930E37" w14:textId="77777777" w:rsidR="00442CCD" w:rsidRPr="00160982" w:rsidRDefault="00442CCD" w:rsidP="003A0E8E">
            <w:pPr>
              <w:snapToGrid w:val="0"/>
              <w:ind w:left="605"/>
              <w:jc w:val="both"/>
              <w:rPr>
                <w:rFonts w:asciiTheme="minorHAnsi" w:hAnsiTheme="minorHAnsi" w:cstheme="minorHAnsi"/>
                <w:sz w:val="20"/>
                <w:szCs w:val="20"/>
                <w:highlight w:val="yellow"/>
                <w:lang w:val="en-GB"/>
              </w:rPr>
            </w:pPr>
          </w:p>
        </w:tc>
      </w:tr>
      <w:tr w:rsidR="00442CCD" w:rsidRPr="00160982" w14:paraId="2E930E43" w14:textId="77777777" w:rsidTr="00AE35C6">
        <w:trPr>
          <w:jc w:val="center"/>
        </w:trPr>
        <w:tc>
          <w:tcPr>
            <w:tcW w:w="5529" w:type="dxa"/>
            <w:shd w:val="clear" w:color="auto" w:fill="auto"/>
          </w:tcPr>
          <w:p w14:paraId="2E930E39" w14:textId="77777777" w:rsidR="00442CCD" w:rsidRPr="00160982" w:rsidRDefault="00442CCD" w:rsidP="003A0E8E">
            <w:pPr>
              <w:snapToGrid w:val="0"/>
              <w:ind w:left="605"/>
              <w:jc w:val="both"/>
              <w:rPr>
                <w:rFonts w:asciiTheme="minorHAnsi" w:hAnsiTheme="minorHAnsi" w:cstheme="minorHAnsi"/>
                <w:sz w:val="20"/>
                <w:szCs w:val="20"/>
                <w:highlight w:val="yellow"/>
                <w:lang w:val="en-US"/>
              </w:rPr>
            </w:pPr>
          </w:p>
          <w:p w14:paraId="2E930E3A" w14:textId="77777777" w:rsidR="00442CCD" w:rsidRPr="00160982" w:rsidRDefault="00442CCD" w:rsidP="003A0E8E">
            <w:pPr>
              <w:ind w:left="605"/>
              <w:jc w:val="both"/>
              <w:rPr>
                <w:rFonts w:asciiTheme="minorHAnsi" w:hAnsiTheme="minorHAnsi" w:cstheme="minorHAnsi"/>
                <w:sz w:val="20"/>
                <w:szCs w:val="20"/>
                <w:highlight w:val="yellow"/>
                <w:lang w:val="en-US"/>
              </w:rPr>
            </w:pPr>
          </w:p>
          <w:p w14:paraId="2E930E3B" w14:textId="77777777" w:rsidR="00F62714" w:rsidRPr="00160982" w:rsidRDefault="00F62714" w:rsidP="003A0E8E">
            <w:pPr>
              <w:ind w:left="605"/>
              <w:jc w:val="both"/>
              <w:rPr>
                <w:rFonts w:asciiTheme="minorHAnsi" w:hAnsiTheme="minorHAnsi" w:cstheme="minorHAnsi"/>
                <w:sz w:val="20"/>
                <w:szCs w:val="20"/>
                <w:highlight w:val="yellow"/>
                <w:lang w:val="en-US"/>
              </w:rPr>
            </w:pPr>
          </w:p>
          <w:p w14:paraId="2E930E3C" w14:textId="77777777" w:rsidR="00442CCD" w:rsidRPr="00160982" w:rsidRDefault="007C032B" w:rsidP="00AE35C6">
            <w:pPr>
              <w:ind w:left="605"/>
              <w:rPr>
                <w:rFonts w:asciiTheme="minorHAnsi" w:hAnsiTheme="minorHAnsi" w:cstheme="minorHAnsi"/>
                <w:sz w:val="20"/>
                <w:szCs w:val="20"/>
                <w:highlight w:val="yellow"/>
                <w:lang w:val="en-US"/>
              </w:rPr>
            </w:pPr>
            <w:r w:rsidRPr="00160982">
              <w:rPr>
                <w:rFonts w:asciiTheme="minorHAnsi" w:hAnsiTheme="minorHAnsi" w:cstheme="minorHAnsi"/>
                <w:sz w:val="20"/>
                <w:szCs w:val="20"/>
                <w:highlight w:val="yellow"/>
                <w:lang w:val="en-US"/>
              </w:rPr>
              <w:t>Mr</w:t>
            </w:r>
            <w:r w:rsidR="00114E42" w:rsidRPr="00160982">
              <w:rPr>
                <w:rFonts w:asciiTheme="minorHAnsi" w:hAnsiTheme="minorHAnsi" w:cstheme="minorHAnsi"/>
                <w:sz w:val="20"/>
                <w:szCs w:val="20"/>
                <w:highlight w:val="yellow"/>
                <w:lang w:val="en-US"/>
              </w:rPr>
              <w:t>. / M</w:t>
            </w:r>
            <w:r w:rsidR="00C63E54" w:rsidRPr="00160982">
              <w:rPr>
                <w:rFonts w:asciiTheme="minorHAnsi" w:hAnsiTheme="minorHAnsi" w:cstheme="minorHAnsi"/>
                <w:sz w:val="20"/>
                <w:szCs w:val="20"/>
                <w:highlight w:val="yellow"/>
                <w:lang w:val="en-US"/>
              </w:rPr>
              <w:t>r</w:t>
            </w:r>
            <w:r w:rsidR="00114E42" w:rsidRPr="00160982">
              <w:rPr>
                <w:rFonts w:asciiTheme="minorHAnsi" w:hAnsiTheme="minorHAnsi" w:cstheme="minorHAnsi"/>
                <w:sz w:val="20"/>
                <w:szCs w:val="20"/>
                <w:highlight w:val="yellow"/>
                <w:lang w:val="en-US"/>
              </w:rPr>
              <w:t>s. ……………….</w:t>
            </w:r>
          </w:p>
          <w:p w14:paraId="2E930E3D" w14:textId="77777777" w:rsidR="00442CCD" w:rsidRPr="00160982" w:rsidRDefault="00114E42" w:rsidP="00114E42">
            <w:pPr>
              <w:ind w:left="605"/>
              <w:jc w:val="both"/>
              <w:rPr>
                <w:rFonts w:asciiTheme="minorHAnsi" w:hAnsiTheme="minorHAnsi" w:cstheme="minorHAnsi"/>
                <w:sz w:val="20"/>
                <w:szCs w:val="20"/>
                <w:highlight w:val="yellow"/>
                <w:lang w:val="en-US"/>
              </w:rPr>
            </w:pPr>
            <w:r w:rsidRPr="00160982">
              <w:rPr>
                <w:rFonts w:asciiTheme="minorHAnsi" w:hAnsiTheme="minorHAnsi" w:cstheme="minorHAnsi"/>
                <w:sz w:val="20"/>
                <w:szCs w:val="20"/>
                <w:highlight w:val="yellow"/>
                <w:lang w:val="en-US"/>
              </w:rPr>
              <w:t>………………………………</w:t>
            </w:r>
          </w:p>
        </w:tc>
        <w:tc>
          <w:tcPr>
            <w:tcW w:w="3449" w:type="dxa"/>
            <w:shd w:val="clear" w:color="auto" w:fill="auto"/>
          </w:tcPr>
          <w:p w14:paraId="2E930E3E" w14:textId="0F6A2970" w:rsidR="00442CCD" w:rsidRPr="00160982" w:rsidRDefault="00442CCD" w:rsidP="006D3ADD">
            <w:pPr>
              <w:snapToGrid w:val="0"/>
              <w:jc w:val="both"/>
              <w:rPr>
                <w:rFonts w:asciiTheme="minorHAnsi" w:hAnsiTheme="minorHAnsi" w:cstheme="minorHAnsi"/>
                <w:sz w:val="20"/>
                <w:szCs w:val="20"/>
                <w:highlight w:val="yellow"/>
                <w:lang w:val="en-US"/>
              </w:rPr>
            </w:pPr>
          </w:p>
          <w:p w14:paraId="2E930E3F" w14:textId="77777777" w:rsidR="00442CCD" w:rsidRPr="00160982" w:rsidRDefault="00442CCD" w:rsidP="003A0E8E">
            <w:pPr>
              <w:ind w:left="605"/>
              <w:jc w:val="both"/>
              <w:rPr>
                <w:rFonts w:asciiTheme="minorHAnsi" w:hAnsiTheme="minorHAnsi" w:cstheme="minorHAnsi"/>
                <w:sz w:val="20"/>
                <w:szCs w:val="20"/>
                <w:highlight w:val="yellow"/>
                <w:lang w:val="en-US"/>
              </w:rPr>
            </w:pPr>
          </w:p>
          <w:p w14:paraId="2E930E40" w14:textId="77777777" w:rsidR="00F62714" w:rsidRPr="00160982" w:rsidRDefault="00F62714" w:rsidP="003A0E8E">
            <w:pPr>
              <w:ind w:left="605"/>
              <w:jc w:val="both"/>
              <w:rPr>
                <w:rFonts w:asciiTheme="minorHAnsi" w:hAnsiTheme="minorHAnsi" w:cstheme="minorHAnsi"/>
                <w:sz w:val="20"/>
                <w:szCs w:val="20"/>
                <w:highlight w:val="yellow"/>
                <w:lang w:val="en-US"/>
              </w:rPr>
            </w:pPr>
          </w:p>
          <w:p w14:paraId="4D612532" w14:textId="77777777" w:rsidR="000865A7" w:rsidRDefault="00534AFB" w:rsidP="00AE35C6">
            <w:pPr>
              <w:rPr>
                <w:rFonts w:asciiTheme="minorHAnsi" w:hAnsiTheme="minorHAnsi" w:cstheme="minorHAnsi"/>
                <w:sz w:val="20"/>
                <w:szCs w:val="20"/>
                <w:highlight w:val="yellow"/>
                <w:lang w:val="en-US"/>
              </w:rPr>
            </w:pPr>
            <w:r>
              <w:rPr>
                <w:rFonts w:asciiTheme="minorHAnsi" w:hAnsiTheme="minorHAnsi" w:cstheme="minorHAnsi"/>
                <w:sz w:val="20"/>
                <w:szCs w:val="20"/>
                <w:highlight w:val="yellow"/>
                <w:lang w:val="en-US"/>
              </w:rPr>
              <w:t>RESPONSIBLE NAME</w:t>
            </w:r>
          </w:p>
          <w:p w14:paraId="2E930E42" w14:textId="7BEF6C94" w:rsidR="00534AFB" w:rsidRPr="00160982" w:rsidRDefault="00534AFB" w:rsidP="00AE35C6">
            <w:pPr>
              <w:rPr>
                <w:rFonts w:asciiTheme="minorHAnsi" w:hAnsiTheme="minorHAnsi" w:cstheme="minorHAnsi"/>
                <w:sz w:val="20"/>
                <w:szCs w:val="20"/>
                <w:highlight w:val="yellow"/>
                <w:lang w:val="en-US"/>
              </w:rPr>
            </w:pPr>
            <w:r>
              <w:rPr>
                <w:rFonts w:asciiTheme="minorHAnsi" w:hAnsiTheme="minorHAnsi" w:cstheme="minorHAnsi"/>
                <w:sz w:val="20"/>
                <w:szCs w:val="20"/>
                <w:highlight w:val="yellow"/>
                <w:lang w:val="en-US"/>
              </w:rPr>
              <w:t>ROLE</w:t>
            </w:r>
          </w:p>
        </w:tc>
      </w:tr>
    </w:tbl>
    <w:p w14:paraId="2E930E44" w14:textId="77777777" w:rsidR="00442CCD" w:rsidRPr="00674C74" w:rsidRDefault="00442CCD" w:rsidP="003A0E8E">
      <w:pPr>
        <w:jc w:val="both"/>
        <w:rPr>
          <w:rFonts w:asciiTheme="minorHAnsi" w:hAnsiTheme="minorHAnsi" w:cstheme="minorHAnsi"/>
          <w:color w:val="00B050"/>
          <w:sz w:val="20"/>
          <w:szCs w:val="20"/>
          <w:lang w:val="en-US"/>
        </w:rPr>
      </w:pPr>
    </w:p>
    <w:p w14:paraId="2E930E45" w14:textId="77777777" w:rsidR="007562A3" w:rsidRPr="00674C74" w:rsidRDefault="007562A3" w:rsidP="003A0E8E">
      <w:pPr>
        <w:jc w:val="both"/>
        <w:rPr>
          <w:rFonts w:asciiTheme="minorHAnsi" w:hAnsiTheme="minorHAnsi" w:cstheme="minorHAnsi"/>
          <w:color w:val="FF0000"/>
          <w:sz w:val="20"/>
          <w:szCs w:val="20"/>
          <w:lang w:val="en-US"/>
        </w:rPr>
      </w:pPr>
    </w:p>
    <w:p w14:paraId="2E930E46" w14:textId="77777777" w:rsidR="004409CC" w:rsidRPr="00674C74" w:rsidRDefault="004409CC" w:rsidP="003A0E8E">
      <w:pPr>
        <w:jc w:val="both"/>
        <w:rPr>
          <w:rFonts w:asciiTheme="minorHAnsi" w:hAnsiTheme="minorHAnsi" w:cstheme="minorHAnsi"/>
          <w:sz w:val="20"/>
          <w:szCs w:val="20"/>
          <w:lang w:val="en-US"/>
        </w:rPr>
      </w:pPr>
    </w:p>
    <w:sectPr w:rsidR="004409CC" w:rsidRPr="00674C74" w:rsidSect="00AC3667">
      <w:headerReference w:type="default" r:id="rId11"/>
      <w:footerReference w:type="default" r:id="rId12"/>
      <w:pgSz w:w="12240" w:h="15840"/>
      <w:pgMar w:top="1276" w:right="1701" w:bottom="1135" w:left="1701" w:header="720" w:footer="10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9F61" w14:textId="77777777" w:rsidR="002D4944" w:rsidRDefault="002D4944">
      <w:r>
        <w:separator/>
      </w:r>
    </w:p>
  </w:endnote>
  <w:endnote w:type="continuationSeparator" w:id="0">
    <w:p w14:paraId="79CFF4EB" w14:textId="77777777" w:rsidR="002D4944" w:rsidRDefault="002D4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0E4C" w14:textId="67264099" w:rsidR="006C08B3" w:rsidRPr="00F419F3" w:rsidRDefault="00A13E64">
    <w:pPr>
      <w:pStyle w:val="Footer"/>
      <w:jc w:val="right"/>
      <w:rPr>
        <w:rFonts w:ascii="Calibri" w:hAnsi="Calibri"/>
      </w:rPr>
    </w:pPr>
    <w:r>
      <w:rPr>
        <w:rFonts w:ascii="Calibri" w:hAnsi="Calibri"/>
        <w:sz w:val="20"/>
        <w:szCs w:val="20"/>
      </w:rPr>
      <w:t>Page</w:t>
    </w:r>
    <w:r w:rsidR="006C08B3" w:rsidRPr="00F419F3">
      <w:rPr>
        <w:rFonts w:ascii="Calibri" w:hAnsi="Calibri"/>
        <w:sz w:val="20"/>
        <w:szCs w:val="20"/>
      </w:rPr>
      <w:t xml:space="preserve"> </w:t>
    </w:r>
    <w:r w:rsidR="006C08B3" w:rsidRPr="00F419F3">
      <w:rPr>
        <w:rStyle w:val="PageNumber"/>
        <w:rFonts w:ascii="Calibri" w:hAnsi="Calibri"/>
        <w:sz w:val="20"/>
        <w:szCs w:val="20"/>
      </w:rPr>
      <w:fldChar w:fldCharType="begin"/>
    </w:r>
    <w:r w:rsidR="006C08B3" w:rsidRPr="00F419F3">
      <w:rPr>
        <w:rStyle w:val="PageNumber"/>
        <w:rFonts w:ascii="Calibri" w:hAnsi="Calibri"/>
        <w:sz w:val="20"/>
        <w:szCs w:val="20"/>
      </w:rPr>
      <w:instrText xml:space="preserve"> PAGE </w:instrText>
    </w:r>
    <w:r w:rsidR="006C08B3" w:rsidRPr="00F419F3">
      <w:rPr>
        <w:rStyle w:val="PageNumber"/>
        <w:rFonts w:ascii="Calibri" w:hAnsi="Calibri"/>
        <w:sz w:val="20"/>
        <w:szCs w:val="20"/>
      </w:rPr>
      <w:fldChar w:fldCharType="separate"/>
    </w:r>
    <w:r w:rsidR="00026629">
      <w:rPr>
        <w:rStyle w:val="PageNumber"/>
        <w:rFonts w:ascii="Calibri" w:hAnsi="Calibri"/>
        <w:noProof/>
        <w:sz w:val="20"/>
        <w:szCs w:val="20"/>
      </w:rPr>
      <w:t>5</w:t>
    </w:r>
    <w:r w:rsidR="006C08B3" w:rsidRPr="00F419F3">
      <w:rPr>
        <w:rStyle w:val="PageNumber"/>
        <w:rFonts w:ascii="Calibri" w:hAnsi="Calibri"/>
        <w:sz w:val="20"/>
        <w:szCs w:val="20"/>
      </w:rPr>
      <w:fldChar w:fldCharType="end"/>
    </w:r>
    <w:r w:rsidR="006C08B3" w:rsidRPr="00F419F3">
      <w:rPr>
        <w:rStyle w:val="PageNumber"/>
        <w:rFonts w:ascii="Calibri" w:hAnsi="Calibri"/>
        <w:sz w:val="20"/>
        <w:szCs w:val="20"/>
      </w:rPr>
      <w:t>/</w:t>
    </w:r>
    <w:r w:rsidR="006C08B3" w:rsidRPr="00F419F3">
      <w:rPr>
        <w:rStyle w:val="PageNumber"/>
        <w:rFonts w:ascii="Calibri" w:hAnsi="Calibri"/>
        <w:sz w:val="20"/>
        <w:szCs w:val="20"/>
      </w:rPr>
      <w:fldChar w:fldCharType="begin"/>
    </w:r>
    <w:r w:rsidR="006C08B3" w:rsidRPr="00F419F3">
      <w:rPr>
        <w:rStyle w:val="PageNumber"/>
        <w:rFonts w:ascii="Calibri" w:hAnsi="Calibri"/>
        <w:sz w:val="20"/>
        <w:szCs w:val="20"/>
      </w:rPr>
      <w:instrText xml:space="preserve"> NUMPAGES \*Arabic </w:instrText>
    </w:r>
    <w:r w:rsidR="006C08B3" w:rsidRPr="00F419F3">
      <w:rPr>
        <w:rStyle w:val="PageNumber"/>
        <w:rFonts w:ascii="Calibri" w:hAnsi="Calibri"/>
        <w:sz w:val="20"/>
        <w:szCs w:val="20"/>
      </w:rPr>
      <w:fldChar w:fldCharType="separate"/>
    </w:r>
    <w:r w:rsidR="00026629">
      <w:rPr>
        <w:rStyle w:val="PageNumber"/>
        <w:rFonts w:ascii="Calibri" w:hAnsi="Calibri"/>
        <w:noProof/>
        <w:sz w:val="20"/>
        <w:szCs w:val="20"/>
      </w:rPr>
      <w:t>5</w:t>
    </w:r>
    <w:r w:rsidR="006C08B3" w:rsidRPr="00F419F3">
      <w:rPr>
        <w:rStyle w:val="PageNumbe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8182E" w14:textId="77777777" w:rsidR="002D4944" w:rsidRDefault="002D4944">
      <w:r>
        <w:separator/>
      </w:r>
    </w:p>
  </w:footnote>
  <w:footnote w:type="continuationSeparator" w:id="0">
    <w:p w14:paraId="150C610C" w14:textId="77777777" w:rsidR="002D4944" w:rsidRDefault="002D4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0E4B" w14:textId="77777777" w:rsidR="008B2010" w:rsidRPr="008B2010" w:rsidRDefault="008B2010" w:rsidP="008B2010">
    <w:pPr>
      <w:pStyle w:val="Header"/>
      <w:jc w:val="right"/>
      <w:rPr>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upperRoman"/>
      <w:lvlText w:val="%1."/>
      <w:lvlJc w:val="left"/>
      <w:pPr>
        <w:tabs>
          <w:tab w:val="num" w:pos="567"/>
        </w:tabs>
        <w:ind w:left="567" w:hanging="567"/>
      </w:pPr>
    </w:lvl>
  </w:abstractNum>
  <w:abstractNum w:abstractNumId="2" w15:restartNumberingAfterBreak="0">
    <w:nsid w:val="04706BD4"/>
    <w:multiLevelType w:val="hybridMultilevel"/>
    <w:tmpl w:val="D11EFECC"/>
    <w:lvl w:ilvl="0" w:tplc="848687F6">
      <w:start w:val="1"/>
      <w:numFmt w:val="lowerLetter"/>
      <w:pStyle w:val="Numeraciona2CalibriCuerpo10"/>
      <w:lvlText w:val="%1)"/>
      <w:lvlJc w:val="left"/>
      <w:pPr>
        <w:ind w:left="1004" w:hanging="360"/>
      </w:pPr>
      <w:rPr>
        <w:b w:val="0"/>
      </w:rPr>
    </w:lvl>
    <w:lvl w:ilvl="1" w:tplc="0C0A0019">
      <w:start w:val="1"/>
      <w:numFmt w:val="lowerLetter"/>
      <w:lvlText w:val="%2."/>
      <w:lvlJc w:val="left"/>
      <w:pPr>
        <w:ind w:left="1724" w:hanging="360"/>
      </w:pPr>
    </w:lvl>
    <w:lvl w:ilvl="2" w:tplc="0C0A001B">
      <w:start w:val="1"/>
      <w:numFmt w:val="lowerRoman"/>
      <w:lvlText w:val="%3."/>
      <w:lvlJc w:val="right"/>
      <w:pPr>
        <w:ind w:left="2444" w:hanging="180"/>
      </w:pPr>
    </w:lvl>
    <w:lvl w:ilvl="3" w:tplc="0C0A000F">
      <w:start w:val="1"/>
      <w:numFmt w:val="decimal"/>
      <w:lvlText w:val="%4."/>
      <w:lvlJc w:val="left"/>
      <w:pPr>
        <w:ind w:left="3164" w:hanging="360"/>
      </w:pPr>
    </w:lvl>
    <w:lvl w:ilvl="4" w:tplc="0C0A0019">
      <w:start w:val="1"/>
      <w:numFmt w:val="lowerLetter"/>
      <w:lvlText w:val="%5."/>
      <w:lvlJc w:val="left"/>
      <w:pPr>
        <w:ind w:left="3884" w:hanging="360"/>
      </w:pPr>
    </w:lvl>
    <w:lvl w:ilvl="5" w:tplc="0C0A001B">
      <w:start w:val="1"/>
      <w:numFmt w:val="lowerRoman"/>
      <w:lvlText w:val="%6."/>
      <w:lvlJc w:val="right"/>
      <w:pPr>
        <w:ind w:left="4604" w:hanging="180"/>
      </w:pPr>
    </w:lvl>
    <w:lvl w:ilvl="6" w:tplc="0C0A000F">
      <w:start w:val="1"/>
      <w:numFmt w:val="decimal"/>
      <w:lvlText w:val="%7."/>
      <w:lvlJc w:val="left"/>
      <w:pPr>
        <w:ind w:left="5324" w:hanging="360"/>
      </w:pPr>
    </w:lvl>
    <w:lvl w:ilvl="7" w:tplc="0C0A0019">
      <w:start w:val="1"/>
      <w:numFmt w:val="lowerLetter"/>
      <w:lvlText w:val="%8."/>
      <w:lvlJc w:val="left"/>
      <w:pPr>
        <w:ind w:left="6044" w:hanging="360"/>
      </w:pPr>
    </w:lvl>
    <w:lvl w:ilvl="8" w:tplc="0C0A001B">
      <w:start w:val="1"/>
      <w:numFmt w:val="lowerRoman"/>
      <w:lvlText w:val="%9."/>
      <w:lvlJc w:val="right"/>
      <w:pPr>
        <w:ind w:left="6764" w:hanging="180"/>
      </w:pPr>
    </w:lvl>
  </w:abstractNum>
  <w:abstractNum w:abstractNumId="3" w15:restartNumberingAfterBreak="0">
    <w:nsid w:val="19365BB4"/>
    <w:multiLevelType w:val="multilevel"/>
    <w:tmpl w:val="61C66B62"/>
    <w:lvl w:ilvl="0">
      <w:start w:val="1"/>
      <w:numFmt w:val="decimal"/>
      <w:lvlText w:val="%1."/>
      <w:lvlJc w:val="left"/>
      <w:pPr>
        <w:ind w:left="360" w:hanging="360"/>
      </w:p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rPr>
        <w:b w:val="0"/>
      </w:rPr>
    </w:lvl>
    <w:lvl w:ilvl="3">
      <w:start w:val="1"/>
      <w:numFmt w:val="lowerLetter"/>
      <w:pStyle w:val="ClausulasNivel5abc"/>
      <w:lvlText w:val="%4."/>
      <w:lvlJc w:val="left"/>
      <w:pPr>
        <w:ind w:left="1728" w:hanging="648"/>
      </w:pPr>
      <w:rPr>
        <w:rFonts w:hint="default"/>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2E73A4"/>
    <w:multiLevelType w:val="hybridMultilevel"/>
    <w:tmpl w:val="A894E89C"/>
    <w:lvl w:ilvl="0" w:tplc="4D6A30D0">
      <w:start w:val="1"/>
      <w:numFmt w:val="lowerLetter"/>
      <w:pStyle w:val="ClausulasNivel3abc"/>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3D9635A"/>
    <w:multiLevelType w:val="hybridMultilevel"/>
    <w:tmpl w:val="36F833CC"/>
    <w:lvl w:ilvl="0" w:tplc="642685C6">
      <w:start w:val="1"/>
      <w:numFmt w:val="lowerLetter"/>
      <w:pStyle w:val="ClausulasNivel4abc"/>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8069A8"/>
    <w:multiLevelType w:val="multilevel"/>
    <w:tmpl w:val="F8E8777E"/>
    <w:lvl w:ilvl="0">
      <w:start w:val="1"/>
      <w:numFmt w:val="decimal"/>
      <w:pStyle w:val="ClausulasNivel1"/>
      <w:lvlText w:val="%1."/>
      <w:lvlJc w:val="left"/>
      <w:pPr>
        <w:ind w:left="360" w:hanging="360"/>
      </w:pPr>
      <w:rPr>
        <w:b/>
      </w:rPr>
    </w:lvl>
    <w:lvl w:ilvl="1">
      <w:start w:val="1"/>
      <w:numFmt w:val="decimal"/>
      <w:pStyle w:val="ClausulasNivel2"/>
      <w:lvlText w:val="%1.%2."/>
      <w:lvlJc w:val="left"/>
      <w:pPr>
        <w:ind w:left="792" w:hanging="432"/>
      </w:pPr>
      <w:rPr>
        <w:b w:val="0"/>
        <w:sz w:val="20"/>
        <w:szCs w:val="20"/>
      </w:rPr>
    </w:lvl>
    <w:lvl w:ilvl="2">
      <w:start w:val="1"/>
      <w:numFmt w:val="decimal"/>
      <w:pStyle w:val="ClausulasNivel3"/>
      <w:lvlText w:val="%1.%2.%3."/>
      <w:lvlJc w:val="left"/>
      <w:pPr>
        <w:ind w:left="1224" w:hanging="504"/>
      </w:pPr>
      <w:rPr>
        <w:b w:val="0"/>
      </w:rPr>
    </w:lvl>
    <w:lvl w:ilvl="3">
      <w:start w:val="1"/>
      <w:numFmt w:val="decimal"/>
      <w:pStyle w:val="ClausulasNivel4"/>
      <w:lvlText w:val="%1.%2.%3.%4."/>
      <w:lvlJc w:val="left"/>
      <w:pPr>
        <w:ind w:left="1728" w:hanging="648"/>
      </w:pPr>
      <w:rPr>
        <w:b w:val="0"/>
        <w:sz w:val="20"/>
        <w:szCs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BC67325"/>
    <w:multiLevelType w:val="hybridMultilevel"/>
    <w:tmpl w:val="40DA786E"/>
    <w:lvl w:ilvl="0" w:tplc="868E6CFE">
      <w:start w:val="1"/>
      <w:numFmt w:val="decimal"/>
      <w:pStyle w:val="ClausulasEXPONEN"/>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6D07F59"/>
    <w:multiLevelType w:val="hybridMultilevel"/>
    <w:tmpl w:val="911C82DE"/>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06728496">
    <w:abstractNumId w:val="7"/>
  </w:num>
  <w:num w:numId="2" w16cid:durableId="752431607">
    <w:abstractNumId w:val="6"/>
  </w:num>
  <w:num w:numId="3" w16cid:durableId="769201276">
    <w:abstractNumId w:val="3"/>
  </w:num>
  <w:num w:numId="4" w16cid:durableId="1048141306">
    <w:abstractNumId w:val="4"/>
  </w:num>
  <w:num w:numId="5" w16cid:durableId="1588415474">
    <w:abstractNumId w:val="5"/>
  </w:num>
  <w:num w:numId="6" w16cid:durableId="1314675130">
    <w:abstractNumId w:val="4"/>
    <w:lvlOverride w:ilvl="0">
      <w:startOverride w:val="1"/>
    </w:lvlOverride>
  </w:num>
  <w:num w:numId="7" w16cid:durableId="262690974">
    <w:abstractNumId w:val="8"/>
  </w:num>
  <w:num w:numId="8" w16cid:durableId="1020437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68570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attachedTemplate r:id="rId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2B"/>
    <w:rsid w:val="00003468"/>
    <w:rsid w:val="00004048"/>
    <w:rsid w:val="00010832"/>
    <w:rsid w:val="00015E0A"/>
    <w:rsid w:val="00017D92"/>
    <w:rsid w:val="00020661"/>
    <w:rsid w:val="00026629"/>
    <w:rsid w:val="00030230"/>
    <w:rsid w:val="0003027D"/>
    <w:rsid w:val="000356E6"/>
    <w:rsid w:val="000409C0"/>
    <w:rsid w:val="00045A35"/>
    <w:rsid w:val="00050DF9"/>
    <w:rsid w:val="00051556"/>
    <w:rsid w:val="00054B7B"/>
    <w:rsid w:val="00060F62"/>
    <w:rsid w:val="000624C7"/>
    <w:rsid w:val="00067C76"/>
    <w:rsid w:val="00076F6C"/>
    <w:rsid w:val="00083462"/>
    <w:rsid w:val="000834D9"/>
    <w:rsid w:val="00086551"/>
    <w:rsid w:val="000865A7"/>
    <w:rsid w:val="000879A3"/>
    <w:rsid w:val="00097C44"/>
    <w:rsid w:val="000A44BD"/>
    <w:rsid w:val="000A5CAC"/>
    <w:rsid w:val="000C6B8D"/>
    <w:rsid w:val="000D4881"/>
    <w:rsid w:val="000F55B0"/>
    <w:rsid w:val="000F59AB"/>
    <w:rsid w:val="00101D5B"/>
    <w:rsid w:val="00114E42"/>
    <w:rsid w:val="00115DD9"/>
    <w:rsid w:val="00116F52"/>
    <w:rsid w:val="00121CA9"/>
    <w:rsid w:val="00122356"/>
    <w:rsid w:val="0012331C"/>
    <w:rsid w:val="00126B6E"/>
    <w:rsid w:val="0012743B"/>
    <w:rsid w:val="0013049B"/>
    <w:rsid w:val="001315B7"/>
    <w:rsid w:val="001332F5"/>
    <w:rsid w:val="001336EC"/>
    <w:rsid w:val="0014342A"/>
    <w:rsid w:val="00155CE7"/>
    <w:rsid w:val="001573F8"/>
    <w:rsid w:val="00160982"/>
    <w:rsid w:val="0017331A"/>
    <w:rsid w:val="001777D6"/>
    <w:rsid w:val="00184076"/>
    <w:rsid w:val="00191232"/>
    <w:rsid w:val="001B1087"/>
    <w:rsid w:val="001B121B"/>
    <w:rsid w:val="001B22DA"/>
    <w:rsid w:val="001C265F"/>
    <w:rsid w:val="001C6F9B"/>
    <w:rsid w:val="001D2220"/>
    <w:rsid w:val="001D7369"/>
    <w:rsid w:val="001E37E4"/>
    <w:rsid w:val="001E5980"/>
    <w:rsid w:val="001E7258"/>
    <w:rsid w:val="001F0459"/>
    <w:rsid w:val="001F7683"/>
    <w:rsid w:val="001F7EAF"/>
    <w:rsid w:val="00204980"/>
    <w:rsid w:val="002135FB"/>
    <w:rsid w:val="0021746E"/>
    <w:rsid w:val="00217A00"/>
    <w:rsid w:val="00227D75"/>
    <w:rsid w:val="0023687D"/>
    <w:rsid w:val="002403AE"/>
    <w:rsid w:val="002446B6"/>
    <w:rsid w:val="00255A5D"/>
    <w:rsid w:val="00266166"/>
    <w:rsid w:val="002702C7"/>
    <w:rsid w:val="002874BB"/>
    <w:rsid w:val="0028750B"/>
    <w:rsid w:val="002A08AA"/>
    <w:rsid w:val="002A6400"/>
    <w:rsid w:val="002A643D"/>
    <w:rsid w:val="002B4578"/>
    <w:rsid w:val="002C5928"/>
    <w:rsid w:val="002C6A63"/>
    <w:rsid w:val="002D34D8"/>
    <w:rsid w:val="002D4944"/>
    <w:rsid w:val="002D700D"/>
    <w:rsid w:val="002E2101"/>
    <w:rsid w:val="002E7428"/>
    <w:rsid w:val="002F1057"/>
    <w:rsid w:val="00306E5E"/>
    <w:rsid w:val="00307EC0"/>
    <w:rsid w:val="0031047F"/>
    <w:rsid w:val="00313582"/>
    <w:rsid w:val="00313AB4"/>
    <w:rsid w:val="00321136"/>
    <w:rsid w:val="00321F68"/>
    <w:rsid w:val="003248E2"/>
    <w:rsid w:val="00325FD2"/>
    <w:rsid w:val="00327CC2"/>
    <w:rsid w:val="00331F2D"/>
    <w:rsid w:val="00340C4C"/>
    <w:rsid w:val="003523D5"/>
    <w:rsid w:val="003531FC"/>
    <w:rsid w:val="003546AE"/>
    <w:rsid w:val="0035680F"/>
    <w:rsid w:val="003671A4"/>
    <w:rsid w:val="00367C9D"/>
    <w:rsid w:val="00374BD0"/>
    <w:rsid w:val="00383448"/>
    <w:rsid w:val="00383F42"/>
    <w:rsid w:val="003870DC"/>
    <w:rsid w:val="00391DFE"/>
    <w:rsid w:val="003A0E8E"/>
    <w:rsid w:val="003A62A4"/>
    <w:rsid w:val="003B3B62"/>
    <w:rsid w:val="003B484B"/>
    <w:rsid w:val="003B5834"/>
    <w:rsid w:val="003B73AE"/>
    <w:rsid w:val="003C0EA5"/>
    <w:rsid w:val="003D39B2"/>
    <w:rsid w:val="003D537D"/>
    <w:rsid w:val="003E2A69"/>
    <w:rsid w:val="00412899"/>
    <w:rsid w:val="00413798"/>
    <w:rsid w:val="0041497C"/>
    <w:rsid w:val="00416BCC"/>
    <w:rsid w:val="00421003"/>
    <w:rsid w:val="004401DB"/>
    <w:rsid w:val="004403D2"/>
    <w:rsid w:val="004409CC"/>
    <w:rsid w:val="00442CCD"/>
    <w:rsid w:val="00443A65"/>
    <w:rsid w:val="00467B5E"/>
    <w:rsid w:val="004744DC"/>
    <w:rsid w:val="00485EB7"/>
    <w:rsid w:val="0049044F"/>
    <w:rsid w:val="004A1BB5"/>
    <w:rsid w:val="004A1D1D"/>
    <w:rsid w:val="004B2300"/>
    <w:rsid w:val="004C06B1"/>
    <w:rsid w:val="004C4FD9"/>
    <w:rsid w:val="004D6874"/>
    <w:rsid w:val="004E2A18"/>
    <w:rsid w:val="004E7B92"/>
    <w:rsid w:val="004F07E5"/>
    <w:rsid w:val="005008FB"/>
    <w:rsid w:val="00504892"/>
    <w:rsid w:val="00510EC7"/>
    <w:rsid w:val="00514712"/>
    <w:rsid w:val="005215F0"/>
    <w:rsid w:val="00534AFB"/>
    <w:rsid w:val="00536921"/>
    <w:rsid w:val="005402A1"/>
    <w:rsid w:val="00546264"/>
    <w:rsid w:val="005476E3"/>
    <w:rsid w:val="005478D2"/>
    <w:rsid w:val="0055015F"/>
    <w:rsid w:val="00550ABC"/>
    <w:rsid w:val="00552057"/>
    <w:rsid w:val="005542B0"/>
    <w:rsid w:val="005558F4"/>
    <w:rsid w:val="005606B7"/>
    <w:rsid w:val="0056509D"/>
    <w:rsid w:val="0057154F"/>
    <w:rsid w:val="005759A1"/>
    <w:rsid w:val="0059018C"/>
    <w:rsid w:val="00593108"/>
    <w:rsid w:val="00596675"/>
    <w:rsid w:val="0059721A"/>
    <w:rsid w:val="005A1815"/>
    <w:rsid w:val="005A248F"/>
    <w:rsid w:val="005A7F1A"/>
    <w:rsid w:val="005C1A86"/>
    <w:rsid w:val="005C6E95"/>
    <w:rsid w:val="005C7F12"/>
    <w:rsid w:val="005D4D51"/>
    <w:rsid w:val="005D6D23"/>
    <w:rsid w:val="005D735E"/>
    <w:rsid w:val="005E0EB6"/>
    <w:rsid w:val="005F4910"/>
    <w:rsid w:val="00616C72"/>
    <w:rsid w:val="00617FDB"/>
    <w:rsid w:val="006219C9"/>
    <w:rsid w:val="0062497E"/>
    <w:rsid w:val="00626821"/>
    <w:rsid w:val="00632D8B"/>
    <w:rsid w:val="00632FF0"/>
    <w:rsid w:val="0063406C"/>
    <w:rsid w:val="006465B0"/>
    <w:rsid w:val="00660318"/>
    <w:rsid w:val="006607AF"/>
    <w:rsid w:val="006657CA"/>
    <w:rsid w:val="00674C74"/>
    <w:rsid w:val="00683FE5"/>
    <w:rsid w:val="00694067"/>
    <w:rsid w:val="006B4305"/>
    <w:rsid w:val="006C08B3"/>
    <w:rsid w:val="006C3FD2"/>
    <w:rsid w:val="006D3ADD"/>
    <w:rsid w:val="006E2D78"/>
    <w:rsid w:val="006E3C65"/>
    <w:rsid w:val="006E5962"/>
    <w:rsid w:val="006E6E4B"/>
    <w:rsid w:val="006F0C4A"/>
    <w:rsid w:val="00703802"/>
    <w:rsid w:val="00704378"/>
    <w:rsid w:val="007056C6"/>
    <w:rsid w:val="00706DC5"/>
    <w:rsid w:val="00726514"/>
    <w:rsid w:val="007266E0"/>
    <w:rsid w:val="0073207C"/>
    <w:rsid w:val="00736811"/>
    <w:rsid w:val="00745EC9"/>
    <w:rsid w:val="007562A3"/>
    <w:rsid w:val="00757845"/>
    <w:rsid w:val="00764F0D"/>
    <w:rsid w:val="00785EDD"/>
    <w:rsid w:val="00787385"/>
    <w:rsid w:val="007A265B"/>
    <w:rsid w:val="007B03A2"/>
    <w:rsid w:val="007B14A6"/>
    <w:rsid w:val="007B3088"/>
    <w:rsid w:val="007B3927"/>
    <w:rsid w:val="007B4BF4"/>
    <w:rsid w:val="007C032B"/>
    <w:rsid w:val="007C092F"/>
    <w:rsid w:val="007C203E"/>
    <w:rsid w:val="007C45BC"/>
    <w:rsid w:val="007D7A9C"/>
    <w:rsid w:val="007E0E70"/>
    <w:rsid w:val="007E1769"/>
    <w:rsid w:val="007E6332"/>
    <w:rsid w:val="007F0C8A"/>
    <w:rsid w:val="007F3B54"/>
    <w:rsid w:val="007F4BEE"/>
    <w:rsid w:val="00800468"/>
    <w:rsid w:val="00810C54"/>
    <w:rsid w:val="00810D2D"/>
    <w:rsid w:val="00812372"/>
    <w:rsid w:val="00823650"/>
    <w:rsid w:val="008355F9"/>
    <w:rsid w:val="0083769B"/>
    <w:rsid w:val="00843FDC"/>
    <w:rsid w:val="0086113F"/>
    <w:rsid w:val="00863D0B"/>
    <w:rsid w:val="00866472"/>
    <w:rsid w:val="00876704"/>
    <w:rsid w:val="00880EC7"/>
    <w:rsid w:val="0088148B"/>
    <w:rsid w:val="008937B3"/>
    <w:rsid w:val="00895666"/>
    <w:rsid w:val="00895695"/>
    <w:rsid w:val="00895ABB"/>
    <w:rsid w:val="008966A1"/>
    <w:rsid w:val="008966BB"/>
    <w:rsid w:val="0089729A"/>
    <w:rsid w:val="008B2010"/>
    <w:rsid w:val="008B7321"/>
    <w:rsid w:val="008C0828"/>
    <w:rsid w:val="008C6C47"/>
    <w:rsid w:val="008F68A6"/>
    <w:rsid w:val="008F68F2"/>
    <w:rsid w:val="0090195B"/>
    <w:rsid w:val="009061A7"/>
    <w:rsid w:val="009109B3"/>
    <w:rsid w:val="00921C02"/>
    <w:rsid w:val="00922978"/>
    <w:rsid w:val="009237E4"/>
    <w:rsid w:val="00927021"/>
    <w:rsid w:val="00935EEE"/>
    <w:rsid w:val="00950E3B"/>
    <w:rsid w:val="00955E70"/>
    <w:rsid w:val="009570EF"/>
    <w:rsid w:val="009573F3"/>
    <w:rsid w:val="009648A8"/>
    <w:rsid w:val="00970E94"/>
    <w:rsid w:val="00983C6B"/>
    <w:rsid w:val="00985EF9"/>
    <w:rsid w:val="0099086B"/>
    <w:rsid w:val="009909CD"/>
    <w:rsid w:val="009A041E"/>
    <w:rsid w:val="009A289C"/>
    <w:rsid w:val="009A7779"/>
    <w:rsid w:val="009C0065"/>
    <w:rsid w:val="009C03EB"/>
    <w:rsid w:val="009C7EB8"/>
    <w:rsid w:val="009D518A"/>
    <w:rsid w:val="009E04D8"/>
    <w:rsid w:val="009E3270"/>
    <w:rsid w:val="009E34D2"/>
    <w:rsid w:val="009E5D8B"/>
    <w:rsid w:val="009F1DF1"/>
    <w:rsid w:val="009F52A6"/>
    <w:rsid w:val="009F6A60"/>
    <w:rsid w:val="00A010D5"/>
    <w:rsid w:val="00A13E64"/>
    <w:rsid w:val="00A14CBA"/>
    <w:rsid w:val="00A22E0B"/>
    <w:rsid w:val="00A31C3D"/>
    <w:rsid w:val="00A42C4A"/>
    <w:rsid w:val="00A504EA"/>
    <w:rsid w:val="00A50D38"/>
    <w:rsid w:val="00A51127"/>
    <w:rsid w:val="00A52038"/>
    <w:rsid w:val="00A718A7"/>
    <w:rsid w:val="00A72154"/>
    <w:rsid w:val="00A722C1"/>
    <w:rsid w:val="00A8406A"/>
    <w:rsid w:val="00A86E09"/>
    <w:rsid w:val="00A9041B"/>
    <w:rsid w:val="00A9114D"/>
    <w:rsid w:val="00A952B2"/>
    <w:rsid w:val="00AA3001"/>
    <w:rsid w:val="00AB0C5A"/>
    <w:rsid w:val="00AC28EA"/>
    <w:rsid w:val="00AC3667"/>
    <w:rsid w:val="00AC422D"/>
    <w:rsid w:val="00AD5AEA"/>
    <w:rsid w:val="00AE2972"/>
    <w:rsid w:val="00AE35C6"/>
    <w:rsid w:val="00AF2EDD"/>
    <w:rsid w:val="00AF39FF"/>
    <w:rsid w:val="00AF4417"/>
    <w:rsid w:val="00AF7892"/>
    <w:rsid w:val="00AF7DB2"/>
    <w:rsid w:val="00B05539"/>
    <w:rsid w:val="00B076CB"/>
    <w:rsid w:val="00B114AC"/>
    <w:rsid w:val="00B12C63"/>
    <w:rsid w:val="00B12E48"/>
    <w:rsid w:val="00B16FDD"/>
    <w:rsid w:val="00B325A7"/>
    <w:rsid w:val="00B32C61"/>
    <w:rsid w:val="00B342EE"/>
    <w:rsid w:val="00B346F9"/>
    <w:rsid w:val="00B451AC"/>
    <w:rsid w:val="00B500BD"/>
    <w:rsid w:val="00B61C09"/>
    <w:rsid w:val="00B704A1"/>
    <w:rsid w:val="00B72A5C"/>
    <w:rsid w:val="00B74E04"/>
    <w:rsid w:val="00B750A1"/>
    <w:rsid w:val="00B751C9"/>
    <w:rsid w:val="00B85D14"/>
    <w:rsid w:val="00B86382"/>
    <w:rsid w:val="00B90114"/>
    <w:rsid w:val="00B904D5"/>
    <w:rsid w:val="00B91A03"/>
    <w:rsid w:val="00BA43EE"/>
    <w:rsid w:val="00BA6BAB"/>
    <w:rsid w:val="00BB44E6"/>
    <w:rsid w:val="00BB5653"/>
    <w:rsid w:val="00BD2534"/>
    <w:rsid w:val="00BD408A"/>
    <w:rsid w:val="00BE3072"/>
    <w:rsid w:val="00BE5695"/>
    <w:rsid w:val="00BF12A7"/>
    <w:rsid w:val="00BF1AF5"/>
    <w:rsid w:val="00BF6FA9"/>
    <w:rsid w:val="00BF701D"/>
    <w:rsid w:val="00C013E6"/>
    <w:rsid w:val="00C0446E"/>
    <w:rsid w:val="00C1074E"/>
    <w:rsid w:val="00C11634"/>
    <w:rsid w:val="00C16301"/>
    <w:rsid w:val="00C25214"/>
    <w:rsid w:val="00C3640B"/>
    <w:rsid w:val="00C369C5"/>
    <w:rsid w:val="00C405D9"/>
    <w:rsid w:val="00C44E9C"/>
    <w:rsid w:val="00C4685B"/>
    <w:rsid w:val="00C46CB7"/>
    <w:rsid w:val="00C50E30"/>
    <w:rsid w:val="00C514A5"/>
    <w:rsid w:val="00C63E54"/>
    <w:rsid w:val="00C6604B"/>
    <w:rsid w:val="00C66FED"/>
    <w:rsid w:val="00CA2CCC"/>
    <w:rsid w:val="00CB2AAC"/>
    <w:rsid w:val="00CB422F"/>
    <w:rsid w:val="00CB5180"/>
    <w:rsid w:val="00CB6431"/>
    <w:rsid w:val="00CD6AF8"/>
    <w:rsid w:val="00CE3B3A"/>
    <w:rsid w:val="00CF1324"/>
    <w:rsid w:val="00CF6611"/>
    <w:rsid w:val="00D07AF9"/>
    <w:rsid w:val="00D139FA"/>
    <w:rsid w:val="00D1570B"/>
    <w:rsid w:val="00D2235E"/>
    <w:rsid w:val="00D23A4B"/>
    <w:rsid w:val="00D24286"/>
    <w:rsid w:val="00D24D5C"/>
    <w:rsid w:val="00D30783"/>
    <w:rsid w:val="00D349F4"/>
    <w:rsid w:val="00D4147F"/>
    <w:rsid w:val="00D41771"/>
    <w:rsid w:val="00D418D6"/>
    <w:rsid w:val="00D439F4"/>
    <w:rsid w:val="00D45EB8"/>
    <w:rsid w:val="00D60A47"/>
    <w:rsid w:val="00D63130"/>
    <w:rsid w:val="00D762EB"/>
    <w:rsid w:val="00D84FB3"/>
    <w:rsid w:val="00D93EA7"/>
    <w:rsid w:val="00D95697"/>
    <w:rsid w:val="00DA1D85"/>
    <w:rsid w:val="00DB7107"/>
    <w:rsid w:val="00DC32E0"/>
    <w:rsid w:val="00DD0E69"/>
    <w:rsid w:val="00DD135F"/>
    <w:rsid w:val="00DD1607"/>
    <w:rsid w:val="00DD17F5"/>
    <w:rsid w:val="00DD62A0"/>
    <w:rsid w:val="00E11D5D"/>
    <w:rsid w:val="00E136F4"/>
    <w:rsid w:val="00E31229"/>
    <w:rsid w:val="00E32612"/>
    <w:rsid w:val="00E347CA"/>
    <w:rsid w:val="00E42742"/>
    <w:rsid w:val="00E44A3E"/>
    <w:rsid w:val="00E44F25"/>
    <w:rsid w:val="00E52120"/>
    <w:rsid w:val="00E653CF"/>
    <w:rsid w:val="00E741B2"/>
    <w:rsid w:val="00E807A6"/>
    <w:rsid w:val="00E837FB"/>
    <w:rsid w:val="00E84063"/>
    <w:rsid w:val="00E92484"/>
    <w:rsid w:val="00E93E5D"/>
    <w:rsid w:val="00E97CCE"/>
    <w:rsid w:val="00EB0419"/>
    <w:rsid w:val="00EB5813"/>
    <w:rsid w:val="00EB6593"/>
    <w:rsid w:val="00EC198A"/>
    <w:rsid w:val="00EC3489"/>
    <w:rsid w:val="00ED26AB"/>
    <w:rsid w:val="00EE2EDF"/>
    <w:rsid w:val="00EE4D34"/>
    <w:rsid w:val="00EF2EAA"/>
    <w:rsid w:val="00F0596E"/>
    <w:rsid w:val="00F078C6"/>
    <w:rsid w:val="00F11CC5"/>
    <w:rsid w:val="00F166DE"/>
    <w:rsid w:val="00F339B9"/>
    <w:rsid w:val="00F419F3"/>
    <w:rsid w:val="00F464FC"/>
    <w:rsid w:val="00F46E8B"/>
    <w:rsid w:val="00F546EE"/>
    <w:rsid w:val="00F57562"/>
    <w:rsid w:val="00F61613"/>
    <w:rsid w:val="00F62714"/>
    <w:rsid w:val="00F64E35"/>
    <w:rsid w:val="00F66EC0"/>
    <w:rsid w:val="00F6797F"/>
    <w:rsid w:val="00F73145"/>
    <w:rsid w:val="00F7468E"/>
    <w:rsid w:val="00F74D87"/>
    <w:rsid w:val="00F767A9"/>
    <w:rsid w:val="00F91B58"/>
    <w:rsid w:val="00F9551F"/>
    <w:rsid w:val="00F96CE3"/>
    <w:rsid w:val="00FA75A8"/>
    <w:rsid w:val="00FB3B09"/>
    <w:rsid w:val="00FB4885"/>
    <w:rsid w:val="00FC1089"/>
    <w:rsid w:val="00FC1645"/>
    <w:rsid w:val="00FC265F"/>
    <w:rsid w:val="00FC2E37"/>
    <w:rsid w:val="00FC2F23"/>
    <w:rsid w:val="00FC387C"/>
    <w:rsid w:val="00FC5578"/>
    <w:rsid w:val="00FC69D3"/>
    <w:rsid w:val="00FE4480"/>
    <w:rsid w:val="00FE7DD6"/>
    <w:rsid w:val="47A77F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E930DE7"/>
  <w15:docId w15:val="{C2EECE81-90C4-44DA-80F6-021C8739D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47F"/>
    <w:pPr>
      <w:suppressAutoHyphens/>
    </w:pPr>
    <w:rPr>
      <w:sz w:val="24"/>
      <w:szCs w:val="24"/>
      <w:lang w:eastAsia="ar-SA"/>
    </w:rPr>
  </w:style>
  <w:style w:type="paragraph" w:styleId="Heading1">
    <w:name w:val="heading 1"/>
    <w:basedOn w:val="Normal"/>
    <w:next w:val="Normal"/>
    <w:link w:val="Heading1Char"/>
    <w:qFormat/>
    <w:rsid w:val="00B346F9"/>
    <w:pPr>
      <w:shd w:val="clear" w:color="auto" w:fill="17365D"/>
      <w:suppressAutoHyphens w:val="0"/>
      <w:spacing w:before="480" w:after="60"/>
      <w:ind w:firstLine="567"/>
      <w:jc w:val="both"/>
      <w:outlineLvl w:val="0"/>
    </w:pPr>
    <w:rPr>
      <w:rFonts w:ascii="Cambria" w:hAnsi="Cambria"/>
      <w:b/>
      <w:bCs/>
      <w:color w:val="FFFFFF"/>
      <w:sz w:val="32"/>
      <w:szCs w:val="28"/>
    </w:rPr>
  </w:style>
  <w:style w:type="paragraph" w:styleId="Heading2">
    <w:name w:val="heading 2"/>
    <w:basedOn w:val="Normal"/>
    <w:next w:val="Normal"/>
    <w:link w:val="Heading2Char"/>
    <w:qFormat/>
    <w:rsid w:val="00B346F9"/>
    <w:pPr>
      <w:suppressAutoHyphens w:val="0"/>
      <w:spacing w:before="240" w:after="120"/>
      <w:ind w:firstLine="567"/>
      <w:jc w:val="both"/>
      <w:outlineLvl w:val="1"/>
    </w:pPr>
    <w:rPr>
      <w:rFonts w:ascii="Arial" w:eastAsia="Arial" w:hAnsi="Arial"/>
      <w:b/>
      <w:bCs/>
      <w:i/>
      <w:iCs/>
      <w:color w:val="365F91"/>
      <w:sz w:val="28"/>
      <w:szCs w:val="28"/>
    </w:rPr>
  </w:style>
  <w:style w:type="paragraph" w:styleId="Heading3">
    <w:name w:val="heading 3"/>
    <w:basedOn w:val="Normal"/>
    <w:next w:val="Normal"/>
    <w:link w:val="Heading3Char"/>
    <w:qFormat/>
    <w:rsid w:val="00B346F9"/>
    <w:pPr>
      <w:suppressAutoHyphens w:val="0"/>
      <w:spacing w:before="240" w:after="60"/>
      <w:ind w:firstLine="567"/>
      <w:jc w:val="both"/>
      <w:outlineLvl w:val="2"/>
    </w:pPr>
    <w:rPr>
      <w:rFonts w:ascii="Arial" w:eastAsia="Arial" w:hAnsi="Arial"/>
      <w:b/>
      <w:bCs/>
      <w:color w:val="17365D"/>
      <w:szCs w:val="26"/>
    </w:rPr>
  </w:style>
  <w:style w:type="paragraph" w:styleId="Heading4">
    <w:name w:val="heading 4"/>
    <w:basedOn w:val="Normal"/>
    <w:next w:val="Normal"/>
    <w:link w:val="Heading4Char"/>
    <w:uiPriority w:val="9"/>
    <w:unhideWhenUsed/>
    <w:qFormat/>
    <w:rsid w:val="00B346F9"/>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31047F"/>
  </w:style>
  <w:style w:type="character" w:customStyle="1" w:styleId="WW8Num1z0">
    <w:name w:val="WW8Num1z0"/>
    <w:rsid w:val="0031047F"/>
    <w:rPr>
      <w:rFonts w:ascii="Symbol" w:hAnsi="Symbol"/>
    </w:rPr>
  </w:style>
  <w:style w:type="character" w:customStyle="1" w:styleId="WW8Num1z2">
    <w:name w:val="WW8Num1z2"/>
    <w:rsid w:val="0031047F"/>
    <w:rPr>
      <w:rFonts w:ascii="Courier New" w:hAnsi="Courier New"/>
    </w:rPr>
  </w:style>
  <w:style w:type="character" w:customStyle="1" w:styleId="WW8Num1z3">
    <w:name w:val="WW8Num1z3"/>
    <w:rsid w:val="0031047F"/>
    <w:rPr>
      <w:rFonts w:ascii="Wingdings" w:hAnsi="Wingdings"/>
    </w:rPr>
  </w:style>
  <w:style w:type="character" w:customStyle="1" w:styleId="Fuentedeprrafopredeter1">
    <w:name w:val="Fuente de párrafo predeter.1"/>
    <w:rsid w:val="0031047F"/>
  </w:style>
  <w:style w:type="character" w:styleId="CommentReference">
    <w:name w:val="annotation reference"/>
    <w:uiPriority w:val="99"/>
    <w:rsid w:val="0031047F"/>
    <w:rPr>
      <w:sz w:val="16"/>
      <w:szCs w:val="16"/>
    </w:rPr>
  </w:style>
  <w:style w:type="character" w:customStyle="1" w:styleId="CommentTextChar">
    <w:name w:val="Comment Text Char"/>
    <w:rsid w:val="0031047F"/>
    <w:rPr>
      <w:lang w:val="es-ES" w:eastAsia="ar-SA" w:bidi="ar-SA"/>
    </w:rPr>
  </w:style>
  <w:style w:type="character" w:styleId="PageNumber">
    <w:name w:val="page number"/>
    <w:basedOn w:val="Fuentedeprrafopredeter1"/>
    <w:rsid w:val="0031047F"/>
  </w:style>
  <w:style w:type="character" w:customStyle="1" w:styleId="Smbolodenotaalpie">
    <w:name w:val="Símbolo de nota al pie"/>
    <w:rsid w:val="0031047F"/>
    <w:rPr>
      <w:vertAlign w:val="superscript"/>
    </w:rPr>
  </w:style>
  <w:style w:type="character" w:styleId="Strong">
    <w:name w:val="Strong"/>
    <w:qFormat/>
    <w:rsid w:val="0031047F"/>
    <w:rPr>
      <w:b/>
      <w:bCs/>
    </w:rPr>
  </w:style>
  <w:style w:type="character" w:styleId="Hyperlink">
    <w:name w:val="Hyperlink"/>
    <w:rsid w:val="0031047F"/>
    <w:rPr>
      <w:color w:val="0000FF"/>
      <w:u w:val="single"/>
    </w:rPr>
  </w:style>
  <w:style w:type="character" w:customStyle="1" w:styleId="BodyText2Char">
    <w:name w:val="Body Text 2 Char"/>
    <w:rsid w:val="0031047F"/>
    <w:rPr>
      <w:rFonts w:ascii="Arial" w:eastAsia="Times" w:hAnsi="Arial"/>
      <w:sz w:val="14"/>
      <w:lang w:val="es-ES"/>
    </w:rPr>
  </w:style>
  <w:style w:type="paragraph" w:customStyle="1" w:styleId="Encabezado1">
    <w:name w:val="Encabezado1"/>
    <w:basedOn w:val="Normal"/>
    <w:next w:val="BodyText"/>
    <w:rsid w:val="0031047F"/>
    <w:pPr>
      <w:keepNext/>
      <w:spacing w:before="240" w:after="120"/>
    </w:pPr>
    <w:rPr>
      <w:rFonts w:ascii="Arial" w:eastAsia="SimSun" w:hAnsi="Arial" w:cs="Tahoma"/>
      <w:sz w:val="28"/>
      <w:szCs w:val="28"/>
    </w:rPr>
  </w:style>
  <w:style w:type="paragraph" w:styleId="BodyText">
    <w:name w:val="Body Text"/>
    <w:basedOn w:val="Normal"/>
    <w:rsid w:val="0031047F"/>
    <w:pPr>
      <w:spacing w:after="120"/>
    </w:pPr>
  </w:style>
  <w:style w:type="paragraph" w:styleId="List">
    <w:name w:val="List"/>
    <w:basedOn w:val="BodyText"/>
    <w:rsid w:val="0031047F"/>
    <w:rPr>
      <w:rFonts w:cs="Tahoma"/>
    </w:rPr>
  </w:style>
  <w:style w:type="paragraph" w:customStyle="1" w:styleId="Etiqueta">
    <w:name w:val="Etiqueta"/>
    <w:basedOn w:val="Normal"/>
    <w:rsid w:val="0031047F"/>
    <w:pPr>
      <w:suppressLineNumbers/>
      <w:spacing w:before="120" w:after="120"/>
    </w:pPr>
    <w:rPr>
      <w:rFonts w:cs="Tahoma"/>
      <w:i/>
      <w:iCs/>
    </w:rPr>
  </w:style>
  <w:style w:type="paragraph" w:customStyle="1" w:styleId="ndice">
    <w:name w:val="Índice"/>
    <w:basedOn w:val="Normal"/>
    <w:rsid w:val="0031047F"/>
    <w:pPr>
      <w:suppressLineNumbers/>
    </w:pPr>
    <w:rPr>
      <w:rFonts w:cs="Tahoma"/>
    </w:rPr>
  </w:style>
  <w:style w:type="paragraph" w:styleId="CommentText">
    <w:name w:val="annotation text"/>
    <w:basedOn w:val="Normal"/>
    <w:link w:val="CommentTextChar1"/>
    <w:uiPriority w:val="99"/>
    <w:rsid w:val="0031047F"/>
    <w:rPr>
      <w:sz w:val="20"/>
      <w:szCs w:val="20"/>
    </w:rPr>
  </w:style>
  <w:style w:type="paragraph" w:styleId="CommentSubject">
    <w:name w:val="annotation subject"/>
    <w:basedOn w:val="CommentText"/>
    <w:next w:val="CommentText"/>
    <w:rsid w:val="0031047F"/>
    <w:rPr>
      <w:b/>
      <w:bCs/>
    </w:rPr>
  </w:style>
  <w:style w:type="paragraph" w:styleId="BalloonText">
    <w:name w:val="Balloon Text"/>
    <w:basedOn w:val="Normal"/>
    <w:rsid w:val="0031047F"/>
    <w:rPr>
      <w:rFonts w:ascii="Tahoma" w:hAnsi="Tahoma" w:cs="Tahoma"/>
      <w:sz w:val="16"/>
      <w:szCs w:val="16"/>
    </w:rPr>
  </w:style>
  <w:style w:type="paragraph" w:styleId="Header">
    <w:name w:val="header"/>
    <w:basedOn w:val="Normal"/>
    <w:rsid w:val="0031047F"/>
    <w:pPr>
      <w:tabs>
        <w:tab w:val="center" w:pos="4252"/>
        <w:tab w:val="right" w:pos="8504"/>
      </w:tabs>
    </w:pPr>
  </w:style>
  <w:style w:type="paragraph" w:styleId="Footer">
    <w:name w:val="footer"/>
    <w:basedOn w:val="Normal"/>
    <w:rsid w:val="0031047F"/>
    <w:pPr>
      <w:tabs>
        <w:tab w:val="center" w:pos="4252"/>
        <w:tab w:val="right" w:pos="8504"/>
      </w:tabs>
    </w:pPr>
  </w:style>
  <w:style w:type="paragraph" w:styleId="FootnoteText">
    <w:name w:val="footnote text"/>
    <w:basedOn w:val="Normal"/>
    <w:rsid w:val="0031047F"/>
    <w:rPr>
      <w:sz w:val="20"/>
      <w:szCs w:val="20"/>
    </w:rPr>
  </w:style>
  <w:style w:type="paragraph" w:styleId="BodyText2">
    <w:name w:val="Body Text 2"/>
    <w:basedOn w:val="Normal"/>
    <w:rsid w:val="0031047F"/>
    <w:pPr>
      <w:spacing w:line="360" w:lineRule="auto"/>
      <w:jc w:val="both"/>
    </w:pPr>
    <w:rPr>
      <w:rFonts w:ascii="Arial" w:eastAsia="Times" w:hAnsi="Arial"/>
      <w:sz w:val="14"/>
      <w:szCs w:val="20"/>
    </w:rPr>
  </w:style>
  <w:style w:type="paragraph" w:customStyle="1" w:styleId="Contenidodelatabla">
    <w:name w:val="Contenido de la tabla"/>
    <w:basedOn w:val="Normal"/>
    <w:rsid w:val="0031047F"/>
    <w:pPr>
      <w:suppressLineNumbers/>
    </w:pPr>
  </w:style>
  <w:style w:type="paragraph" w:customStyle="1" w:styleId="Encabezadodelatabla">
    <w:name w:val="Encabezado de la tabla"/>
    <w:basedOn w:val="Contenidodelatabla"/>
    <w:rsid w:val="0031047F"/>
    <w:pPr>
      <w:jc w:val="center"/>
    </w:pPr>
    <w:rPr>
      <w:b/>
      <w:bCs/>
    </w:rPr>
  </w:style>
  <w:style w:type="paragraph" w:customStyle="1" w:styleId="Cuadrculamedia1-nfasis21">
    <w:name w:val="Cuadrícula media 1 - Énfasis 21"/>
    <w:basedOn w:val="Normal"/>
    <w:uiPriority w:val="34"/>
    <w:qFormat/>
    <w:rsid w:val="004409CC"/>
    <w:pPr>
      <w:suppressAutoHyphens w:val="0"/>
      <w:ind w:left="720"/>
    </w:pPr>
    <w:rPr>
      <w:rFonts w:ascii="Calibri" w:eastAsia="Calibri" w:hAnsi="Calibri" w:cs="Calibri"/>
      <w:sz w:val="22"/>
      <w:szCs w:val="22"/>
      <w:lang w:eastAsia="es-ES"/>
    </w:rPr>
  </w:style>
  <w:style w:type="table" w:styleId="TableGrid">
    <w:name w:val="Table Grid"/>
    <w:basedOn w:val="TableNormal"/>
    <w:uiPriority w:val="59"/>
    <w:rsid w:val="00B12E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25A7"/>
    <w:pPr>
      <w:autoSpaceDE w:val="0"/>
      <w:autoSpaceDN w:val="0"/>
      <w:adjustRightInd w:val="0"/>
    </w:pPr>
    <w:rPr>
      <w:rFonts w:ascii="Arial" w:hAnsi="Arial" w:cs="Arial"/>
      <w:color w:val="000000"/>
      <w:sz w:val="24"/>
      <w:szCs w:val="24"/>
    </w:rPr>
  </w:style>
  <w:style w:type="paragraph" w:styleId="DocumentMap">
    <w:name w:val="Document Map"/>
    <w:basedOn w:val="Normal"/>
    <w:link w:val="DocumentMapChar"/>
    <w:uiPriority w:val="99"/>
    <w:semiHidden/>
    <w:unhideWhenUsed/>
    <w:rsid w:val="00785EDD"/>
    <w:rPr>
      <w:rFonts w:ascii="Tahoma" w:hAnsi="Tahoma"/>
      <w:sz w:val="16"/>
      <w:szCs w:val="16"/>
    </w:rPr>
  </w:style>
  <w:style w:type="character" w:customStyle="1" w:styleId="DocumentMapChar">
    <w:name w:val="Document Map Char"/>
    <w:link w:val="DocumentMap"/>
    <w:uiPriority w:val="99"/>
    <w:semiHidden/>
    <w:rsid w:val="00785EDD"/>
    <w:rPr>
      <w:rFonts w:ascii="Tahoma" w:hAnsi="Tahoma" w:cs="Tahoma"/>
      <w:sz w:val="16"/>
      <w:szCs w:val="16"/>
      <w:lang w:eastAsia="ar-SA"/>
    </w:rPr>
  </w:style>
  <w:style w:type="paragraph" w:customStyle="1" w:styleId="Listavistosa-nfasis11">
    <w:name w:val="Lista vistosa - Énfasis 11"/>
    <w:basedOn w:val="Normal"/>
    <w:uiPriority w:val="34"/>
    <w:qFormat/>
    <w:rsid w:val="008B7321"/>
    <w:pPr>
      <w:ind w:left="708"/>
    </w:pPr>
  </w:style>
  <w:style w:type="character" w:customStyle="1" w:styleId="Heading1Char">
    <w:name w:val="Heading 1 Char"/>
    <w:link w:val="Heading1"/>
    <w:rsid w:val="00B346F9"/>
    <w:rPr>
      <w:rFonts w:ascii="Cambria" w:hAnsi="Cambria"/>
      <w:b/>
      <w:bCs/>
      <w:color w:val="FFFFFF"/>
      <w:sz w:val="32"/>
      <w:szCs w:val="28"/>
      <w:shd w:val="clear" w:color="auto" w:fill="17365D"/>
    </w:rPr>
  </w:style>
  <w:style w:type="character" w:customStyle="1" w:styleId="Heading2Char">
    <w:name w:val="Heading 2 Char"/>
    <w:link w:val="Heading2"/>
    <w:rsid w:val="00B346F9"/>
    <w:rPr>
      <w:rFonts w:ascii="Arial" w:eastAsia="Arial" w:hAnsi="Arial" w:cs="Arial"/>
      <w:b/>
      <w:bCs/>
      <w:i/>
      <w:iCs/>
      <w:color w:val="365F91"/>
      <w:sz w:val="28"/>
      <w:szCs w:val="28"/>
    </w:rPr>
  </w:style>
  <w:style w:type="character" w:customStyle="1" w:styleId="Heading3Char">
    <w:name w:val="Heading 3 Char"/>
    <w:link w:val="Heading3"/>
    <w:rsid w:val="00B346F9"/>
    <w:rPr>
      <w:rFonts w:ascii="Arial" w:eastAsia="Arial" w:hAnsi="Arial" w:cs="Arial"/>
      <w:b/>
      <w:bCs/>
      <w:color w:val="17365D"/>
      <w:sz w:val="24"/>
      <w:szCs w:val="26"/>
    </w:rPr>
  </w:style>
  <w:style w:type="paragraph" w:styleId="ListParagraph">
    <w:name w:val="List Paragraph"/>
    <w:basedOn w:val="Normal"/>
    <w:link w:val="ListParagraphChar"/>
    <w:uiPriority w:val="34"/>
    <w:qFormat/>
    <w:rsid w:val="00B346F9"/>
    <w:pPr>
      <w:suppressAutoHyphens w:val="0"/>
      <w:spacing w:after="200" w:line="276" w:lineRule="auto"/>
      <w:ind w:left="720"/>
      <w:contextualSpacing/>
    </w:pPr>
    <w:rPr>
      <w:rFonts w:ascii="Calibri" w:eastAsia="Calibri" w:hAnsi="Calibri"/>
      <w:sz w:val="22"/>
      <w:szCs w:val="22"/>
      <w:lang w:eastAsia="en-US"/>
    </w:rPr>
  </w:style>
  <w:style w:type="paragraph" w:styleId="NoSpacing">
    <w:name w:val="No Spacing"/>
    <w:link w:val="NoSpacingChar"/>
    <w:uiPriority w:val="1"/>
    <w:qFormat/>
    <w:rsid w:val="00B346F9"/>
    <w:rPr>
      <w:rFonts w:ascii="Calibri" w:hAnsi="Calibri"/>
      <w:sz w:val="22"/>
      <w:szCs w:val="22"/>
      <w:lang w:eastAsia="en-US"/>
    </w:rPr>
  </w:style>
  <w:style w:type="character" w:customStyle="1" w:styleId="NoSpacingChar">
    <w:name w:val="No Spacing Char"/>
    <w:link w:val="NoSpacing"/>
    <w:uiPriority w:val="1"/>
    <w:rsid w:val="00B346F9"/>
    <w:rPr>
      <w:rFonts w:ascii="Calibri" w:hAnsi="Calibri"/>
      <w:sz w:val="22"/>
      <w:szCs w:val="22"/>
      <w:lang w:eastAsia="en-US" w:bidi="ar-SA"/>
    </w:rPr>
  </w:style>
  <w:style w:type="character" w:customStyle="1" w:styleId="Heading4Char">
    <w:name w:val="Heading 4 Char"/>
    <w:link w:val="Heading4"/>
    <w:uiPriority w:val="9"/>
    <w:rsid w:val="00B346F9"/>
    <w:rPr>
      <w:rFonts w:ascii="Calibri" w:eastAsia="Times New Roman" w:hAnsi="Calibri" w:cs="Times New Roman"/>
      <w:b/>
      <w:bCs/>
      <w:sz w:val="28"/>
      <w:szCs w:val="28"/>
      <w:lang w:eastAsia="ar-SA"/>
    </w:rPr>
  </w:style>
  <w:style w:type="character" w:customStyle="1" w:styleId="CommentTextChar1">
    <w:name w:val="Comment Text Char1"/>
    <w:basedOn w:val="DefaultParagraphFont"/>
    <w:link w:val="CommentText"/>
    <w:uiPriority w:val="99"/>
    <w:rsid w:val="001F0459"/>
    <w:rPr>
      <w:lang w:eastAsia="ar-SA"/>
    </w:rPr>
  </w:style>
  <w:style w:type="paragraph" w:customStyle="1" w:styleId="ClausulasNivel1">
    <w:name w:val="Clausulas Nivel 1"/>
    <w:basedOn w:val="ListParagraph"/>
    <w:qFormat/>
    <w:rsid w:val="006219C9"/>
    <w:pPr>
      <w:numPr>
        <w:numId w:val="2"/>
      </w:numPr>
      <w:spacing w:before="360" w:line="240" w:lineRule="auto"/>
      <w:contextualSpacing w:val="0"/>
      <w:jc w:val="both"/>
      <w:outlineLvl w:val="0"/>
    </w:pPr>
    <w:rPr>
      <w:rFonts w:asciiTheme="minorHAnsi" w:hAnsiTheme="minorHAnsi" w:cstheme="minorHAnsi"/>
      <w:b/>
      <w:sz w:val="20"/>
      <w:szCs w:val="20"/>
    </w:rPr>
  </w:style>
  <w:style w:type="paragraph" w:customStyle="1" w:styleId="ClausulasNivel2">
    <w:name w:val="Clausulas Nivel 2"/>
    <w:basedOn w:val="ListParagraph"/>
    <w:qFormat/>
    <w:rsid w:val="00EC198A"/>
    <w:pPr>
      <w:numPr>
        <w:ilvl w:val="1"/>
        <w:numId w:val="2"/>
      </w:numPr>
      <w:spacing w:line="240" w:lineRule="auto"/>
      <w:ind w:left="426" w:hanging="426"/>
      <w:contextualSpacing w:val="0"/>
      <w:jc w:val="both"/>
    </w:pPr>
    <w:rPr>
      <w:rFonts w:asciiTheme="minorHAnsi" w:hAnsiTheme="minorHAnsi" w:cstheme="minorHAnsi"/>
      <w:sz w:val="20"/>
      <w:szCs w:val="20"/>
    </w:rPr>
  </w:style>
  <w:style w:type="paragraph" w:customStyle="1" w:styleId="ClausulasNivel3">
    <w:name w:val="Clausulas Nivel 3"/>
    <w:basedOn w:val="ListParagraph"/>
    <w:qFormat/>
    <w:rsid w:val="00B12C63"/>
    <w:pPr>
      <w:numPr>
        <w:ilvl w:val="2"/>
        <w:numId w:val="2"/>
      </w:numPr>
      <w:spacing w:line="240" w:lineRule="auto"/>
      <w:ind w:left="993" w:hanging="567"/>
      <w:contextualSpacing w:val="0"/>
      <w:jc w:val="both"/>
    </w:pPr>
    <w:rPr>
      <w:rFonts w:asciiTheme="minorHAnsi" w:hAnsiTheme="minorHAnsi" w:cstheme="minorHAnsi"/>
      <w:sz w:val="20"/>
      <w:szCs w:val="20"/>
    </w:rPr>
  </w:style>
  <w:style w:type="paragraph" w:customStyle="1" w:styleId="ClausulasNivel4">
    <w:name w:val="Clausulas Nivel 4"/>
    <w:basedOn w:val="ListParagraph"/>
    <w:qFormat/>
    <w:rsid w:val="00AF2EDD"/>
    <w:pPr>
      <w:numPr>
        <w:ilvl w:val="3"/>
        <w:numId w:val="2"/>
      </w:numPr>
      <w:spacing w:line="240" w:lineRule="auto"/>
      <w:ind w:left="1701" w:hanging="708"/>
      <w:contextualSpacing w:val="0"/>
      <w:jc w:val="both"/>
    </w:pPr>
    <w:rPr>
      <w:rFonts w:asciiTheme="minorHAnsi" w:hAnsiTheme="minorHAnsi" w:cstheme="minorHAnsi"/>
      <w:sz w:val="20"/>
      <w:szCs w:val="20"/>
    </w:rPr>
  </w:style>
  <w:style w:type="paragraph" w:customStyle="1" w:styleId="ClausulasNivel5abc">
    <w:name w:val="Clausulas Nivel 5 (abc)"/>
    <w:basedOn w:val="ListParagraph"/>
    <w:link w:val="ClausulasNivel5abcCar"/>
    <w:qFormat/>
    <w:rsid w:val="002403AE"/>
    <w:pPr>
      <w:numPr>
        <w:ilvl w:val="3"/>
        <w:numId w:val="3"/>
      </w:numPr>
      <w:spacing w:line="240" w:lineRule="auto"/>
      <w:ind w:hanging="310"/>
      <w:contextualSpacing w:val="0"/>
      <w:jc w:val="both"/>
    </w:pPr>
    <w:rPr>
      <w:rFonts w:asciiTheme="minorHAnsi" w:hAnsiTheme="minorHAnsi" w:cstheme="minorHAnsi"/>
      <w:sz w:val="20"/>
      <w:szCs w:val="20"/>
    </w:rPr>
  </w:style>
  <w:style w:type="paragraph" w:customStyle="1" w:styleId="ClausulasNivel3abc">
    <w:name w:val="Clausulas Nivel 3 (abc)"/>
    <w:basedOn w:val="ListParagraph"/>
    <w:link w:val="ClausulasNivel3abcCar"/>
    <w:qFormat/>
    <w:rsid w:val="009E34D2"/>
    <w:pPr>
      <w:numPr>
        <w:numId w:val="4"/>
      </w:numPr>
      <w:spacing w:after="60" w:line="240" w:lineRule="auto"/>
      <w:ind w:left="709" w:hanging="284"/>
      <w:contextualSpacing w:val="0"/>
      <w:jc w:val="both"/>
    </w:pPr>
    <w:rPr>
      <w:rFonts w:asciiTheme="minorHAnsi" w:hAnsiTheme="minorHAnsi" w:cstheme="minorHAnsi"/>
      <w:szCs w:val="20"/>
    </w:rPr>
  </w:style>
  <w:style w:type="character" w:customStyle="1" w:styleId="ListParagraphChar">
    <w:name w:val="List Paragraph Char"/>
    <w:basedOn w:val="DefaultParagraphFont"/>
    <w:link w:val="ListParagraph"/>
    <w:uiPriority w:val="34"/>
    <w:rsid w:val="002403AE"/>
    <w:rPr>
      <w:rFonts w:ascii="Calibri" w:eastAsia="Calibri" w:hAnsi="Calibri"/>
      <w:sz w:val="22"/>
      <w:szCs w:val="22"/>
      <w:lang w:eastAsia="en-US"/>
    </w:rPr>
  </w:style>
  <w:style w:type="character" w:customStyle="1" w:styleId="ClausulasNivel5abcCar">
    <w:name w:val="Clausulas Nivel 5 (abc) Car"/>
    <w:basedOn w:val="ListParagraphChar"/>
    <w:link w:val="ClausulasNivel5abc"/>
    <w:rsid w:val="002403AE"/>
    <w:rPr>
      <w:rFonts w:asciiTheme="minorHAnsi" w:eastAsia="Calibri" w:hAnsiTheme="minorHAnsi" w:cstheme="minorHAnsi"/>
      <w:sz w:val="22"/>
      <w:szCs w:val="22"/>
      <w:lang w:eastAsia="en-US"/>
    </w:rPr>
  </w:style>
  <w:style w:type="paragraph" w:customStyle="1" w:styleId="ClausulasEXPONEN">
    <w:name w:val="Clausulas EXPONEN"/>
    <w:basedOn w:val="ListParagraph"/>
    <w:link w:val="ClausulasEXPONENCar"/>
    <w:qFormat/>
    <w:rsid w:val="009E34D2"/>
    <w:pPr>
      <w:numPr>
        <w:numId w:val="1"/>
      </w:numPr>
      <w:spacing w:after="60" w:line="240" w:lineRule="auto"/>
      <w:contextualSpacing w:val="0"/>
      <w:jc w:val="both"/>
    </w:pPr>
    <w:rPr>
      <w:szCs w:val="20"/>
    </w:rPr>
  </w:style>
  <w:style w:type="character" w:customStyle="1" w:styleId="ClausulasNivel3abcCar">
    <w:name w:val="Clausulas Nivel 3 (abc) Car"/>
    <w:basedOn w:val="ListParagraphChar"/>
    <w:link w:val="ClausulasNivel3abc"/>
    <w:rsid w:val="009E34D2"/>
    <w:rPr>
      <w:rFonts w:asciiTheme="minorHAnsi" w:eastAsia="Calibri" w:hAnsiTheme="minorHAnsi" w:cstheme="minorHAnsi"/>
      <w:sz w:val="22"/>
      <w:szCs w:val="22"/>
      <w:lang w:eastAsia="en-US"/>
    </w:rPr>
  </w:style>
  <w:style w:type="paragraph" w:customStyle="1" w:styleId="ClausulasNivel4abc">
    <w:name w:val="Clausulas Nivel 4 (abc)"/>
    <w:basedOn w:val="ListParagraph"/>
    <w:link w:val="ClausulasNivel4abcCar"/>
    <w:qFormat/>
    <w:rsid w:val="00EC198A"/>
    <w:pPr>
      <w:numPr>
        <w:numId w:val="5"/>
      </w:numPr>
      <w:ind w:left="1276" w:hanging="283"/>
    </w:pPr>
    <w:rPr>
      <w:rFonts w:asciiTheme="minorHAnsi" w:hAnsiTheme="minorHAnsi" w:cstheme="minorHAnsi"/>
      <w:sz w:val="20"/>
      <w:szCs w:val="20"/>
    </w:rPr>
  </w:style>
  <w:style w:type="character" w:customStyle="1" w:styleId="ClausulasEXPONENCar">
    <w:name w:val="Clausulas EXPONEN Car"/>
    <w:basedOn w:val="ListParagraphChar"/>
    <w:link w:val="ClausulasEXPONEN"/>
    <w:rsid w:val="009E34D2"/>
    <w:rPr>
      <w:rFonts w:ascii="Calibri" w:eastAsia="Calibri" w:hAnsi="Calibri"/>
      <w:sz w:val="22"/>
      <w:szCs w:val="22"/>
      <w:lang w:eastAsia="en-US"/>
    </w:rPr>
  </w:style>
  <w:style w:type="character" w:customStyle="1" w:styleId="ClausulasNivel4abcCar">
    <w:name w:val="Clausulas Nivel 4 (abc) Car"/>
    <w:basedOn w:val="ClausulasNivel3abcCar"/>
    <w:link w:val="ClausulasNivel4abc"/>
    <w:rsid w:val="00EC198A"/>
    <w:rPr>
      <w:rFonts w:asciiTheme="minorHAnsi" w:eastAsia="Calibri" w:hAnsiTheme="minorHAnsi" w:cstheme="minorHAnsi"/>
      <w:sz w:val="22"/>
      <w:szCs w:val="22"/>
      <w:lang w:eastAsia="en-US"/>
    </w:rPr>
  </w:style>
  <w:style w:type="paragraph" w:customStyle="1" w:styleId="CarCarChar">
    <w:name w:val="Car Car Char"/>
    <w:basedOn w:val="Normal"/>
    <w:rsid w:val="007C032B"/>
    <w:pPr>
      <w:suppressAutoHyphens w:val="0"/>
    </w:pPr>
    <w:rPr>
      <w:rFonts w:ascii="Arial" w:hAnsi="Arial"/>
      <w:sz w:val="22"/>
      <w:szCs w:val="20"/>
      <w:lang w:val="de-DE" w:eastAsia="de-DE"/>
    </w:rPr>
  </w:style>
  <w:style w:type="paragraph" w:customStyle="1" w:styleId="11-">
    <w:name w:val="1.1-"/>
    <w:basedOn w:val="Normal"/>
    <w:rsid w:val="007C032B"/>
    <w:pPr>
      <w:tabs>
        <w:tab w:val="left" w:pos="2160"/>
      </w:tabs>
      <w:suppressAutoHyphens w:val="0"/>
      <w:spacing w:line="300" w:lineRule="exact"/>
      <w:ind w:left="851" w:hanging="851"/>
      <w:jc w:val="both"/>
    </w:pPr>
    <w:rPr>
      <w:sz w:val="26"/>
      <w:szCs w:val="20"/>
      <w:lang w:val="fr-FR" w:eastAsia="es-ES"/>
    </w:rPr>
  </w:style>
  <w:style w:type="paragraph" w:customStyle="1" w:styleId="11-tiret">
    <w:name w:val="1.1-tiret"/>
    <w:basedOn w:val="Normal"/>
    <w:rsid w:val="007C032B"/>
    <w:pPr>
      <w:tabs>
        <w:tab w:val="left" w:pos="2160"/>
      </w:tabs>
      <w:suppressAutoHyphens w:val="0"/>
      <w:spacing w:line="300" w:lineRule="exact"/>
      <w:ind w:left="1276" w:hanging="425"/>
      <w:jc w:val="both"/>
    </w:pPr>
    <w:rPr>
      <w:sz w:val="26"/>
      <w:szCs w:val="20"/>
      <w:lang w:val="fr-FR" w:eastAsia="es-ES"/>
    </w:rPr>
  </w:style>
  <w:style w:type="paragraph" w:customStyle="1" w:styleId="Standard">
    <w:name w:val="Standard"/>
    <w:rsid w:val="007C032B"/>
    <w:rPr>
      <w:rFonts w:ascii="New York" w:hAnsi="New York"/>
      <w:sz w:val="24"/>
      <w:lang w:val="fr-FR"/>
    </w:rPr>
  </w:style>
  <w:style w:type="character" w:customStyle="1" w:styleId="hps">
    <w:name w:val="hps"/>
    <w:basedOn w:val="DefaultParagraphFont"/>
    <w:rsid w:val="008F68F2"/>
  </w:style>
  <w:style w:type="paragraph" w:customStyle="1" w:styleId="Numeraciona2CalibriCuerpo10">
    <w:name w:val="Numeracion a)..._2 Calibri (Cuerpo) 10"/>
    <w:basedOn w:val="Normal"/>
    <w:qFormat/>
    <w:rsid w:val="00B91A03"/>
    <w:pPr>
      <w:numPr>
        <w:numId w:val="8"/>
      </w:numPr>
      <w:suppressAutoHyphens w:val="0"/>
      <w:jc w:val="both"/>
    </w:pPr>
    <w:rPr>
      <w:rFonts w:ascii="Calibri" w:hAnsi="Calibri" w:cs="Calibri"/>
      <w:sz w:val="20"/>
      <w:szCs w:val="20"/>
      <w:lang w:eastAsia="es-ES"/>
    </w:rPr>
  </w:style>
  <w:style w:type="paragraph" w:styleId="NormalWeb">
    <w:name w:val="Normal (Web)"/>
    <w:basedOn w:val="Normal"/>
    <w:uiPriority w:val="99"/>
    <w:semiHidden/>
    <w:unhideWhenUsed/>
    <w:rsid w:val="00AF4417"/>
    <w:pPr>
      <w:suppressAutoHyphens w:val="0"/>
      <w:spacing w:before="100" w:beforeAutospacing="1" w:after="100" w:afterAutospacing="1"/>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749">
      <w:bodyDiv w:val="1"/>
      <w:marLeft w:val="0"/>
      <w:marRight w:val="0"/>
      <w:marTop w:val="0"/>
      <w:marBottom w:val="0"/>
      <w:divBdr>
        <w:top w:val="none" w:sz="0" w:space="0" w:color="auto"/>
        <w:left w:val="none" w:sz="0" w:space="0" w:color="auto"/>
        <w:bottom w:val="none" w:sz="0" w:space="0" w:color="auto"/>
        <w:right w:val="none" w:sz="0" w:space="0" w:color="auto"/>
      </w:divBdr>
    </w:div>
    <w:div w:id="39090852">
      <w:bodyDiv w:val="1"/>
      <w:marLeft w:val="0"/>
      <w:marRight w:val="0"/>
      <w:marTop w:val="0"/>
      <w:marBottom w:val="0"/>
      <w:divBdr>
        <w:top w:val="none" w:sz="0" w:space="0" w:color="auto"/>
        <w:left w:val="none" w:sz="0" w:space="0" w:color="auto"/>
        <w:bottom w:val="none" w:sz="0" w:space="0" w:color="auto"/>
        <w:right w:val="none" w:sz="0" w:space="0" w:color="auto"/>
      </w:divBdr>
    </w:div>
    <w:div w:id="92089447">
      <w:bodyDiv w:val="1"/>
      <w:marLeft w:val="0"/>
      <w:marRight w:val="0"/>
      <w:marTop w:val="0"/>
      <w:marBottom w:val="0"/>
      <w:divBdr>
        <w:top w:val="none" w:sz="0" w:space="0" w:color="auto"/>
        <w:left w:val="none" w:sz="0" w:space="0" w:color="auto"/>
        <w:bottom w:val="none" w:sz="0" w:space="0" w:color="auto"/>
        <w:right w:val="none" w:sz="0" w:space="0" w:color="auto"/>
      </w:divBdr>
    </w:div>
    <w:div w:id="385642067">
      <w:bodyDiv w:val="1"/>
      <w:marLeft w:val="0"/>
      <w:marRight w:val="0"/>
      <w:marTop w:val="0"/>
      <w:marBottom w:val="0"/>
      <w:divBdr>
        <w:top w:val="none" w:sz="0" w:space="0" w:color="auto"/>
        <w:left w:val="none" w:sz="0" w:space="0" w:color="auto"/>
        <w:bottom w:val="none" w:sz="0" w:space="0" w:color="auto"/>
        <w:right w:val="none" w:sz="0" w:space="0" w:color="auto"/>
      </w:divBdr>
    </w:div>
    <w:div w:id="424739090">
      <w:bodyDiv w:val="1"/>
      <w:marLeft w:val="0"/>
      <w:marRight w:val="0"/>
      <w:marTop w:val="0"/>
      <w:marBottom w:val="0"/>
      <w:divBdr>
        <w:top w:val="none" w:sz="0" w:space="0" w:color="auto"/>
        <w:left w:val="none" w:sz="0" w:space="0" w:color="auto"/>
        <w:bottom w:val="none" w:sz="0" w:space="0" w:color="auto"/>
        <w:right w:val="none" w:sz="0" w:space="0" w:color="auto"/>
      </w:divBdr>
    </w:div>
    <w:div w:id="589582887">
      <w:bodyDiv w:val="1"/>
      <w:marLeft w:val="0"/>
      <w:marRight w:val="0"/>
      <w:marTop w:val="0"/>
      <w:marBottom w:val="0"/>
      <w:divBdr>
        <w:top w:val="none" w:sz="0" w:space="0" w:color="auto"/>
        <w:left w:val="none" w:sz="0" w:space="0" w:color="auto"/>
        <w:bottom w:val="none" w:sz="0" w:space="0" w:color="auto"/>
        <w:right w:val="none" w:sz="0" w:space="0" w:color="auto"/>
      </w:divBdr>
    </w:div>
    <w:div w:id="806240240">
      <w:bodyDiv w:val="1"/>
      <w:marLeft w:val="0"/>
      <w:marRight w:val="0"/>
      <w:marTop w:val="0"/>
      <w:marBottom w:val="0"/>
      <w:divBdr>
        <w:top w:val="none" w:sz="0" w:space="0" w:color="auto"/>
        <w:left w:val="none" w:sz="0" w:space="0" w:color="auto"/>
        <w:bottom w:val="none" w:sz="0" w:space="0" w:color="auto"/>
        <w:right w:val="none" w:sz="0" w:space="0" w:color="auto"/>
      </w:divBdr>
    </w:div>
    <w:div w:id="850801629">
      <w:bodyDiv w:val="1"/>
      <w:marLeft w:val="0"/>
      <w:marRight w:val="0"/>
      <w:marTop w:val="0"/>
      <w:marBottom w:val="0"/>
      <w:divBdr>
        <w:top w:val="none" w:sz="0" w:space="0" w:color="auto"/>
        <w:left w:val="none" w:sz="0" w:space="0" w:color="auto"/>
        <w:bottom w:val="none" w:sz="0" w:space="0" w:color="auto"/>
        <w:right w:val="none" w:sz="0" w:space="0" w:color="auto"/>
      </w:divBdr>
    </w:div>
    <w:div w:id="859199230">
      <w:bodyDiv w:val="1"/>
      <w:marLeft w:val="0"/>
      <w:marRight w:val="0"/>
      <w:marTop w:val="0"/>
      <w:marBottom w:val="0"/>
      <w:divBdr>
        <w:top w:val="none" w:sz="0" w:space="0" w:color="auto"/>
        <w:left w:val="none" w:sz="0" w:space="0" w:color="auto"/>
        <w:bottom w:val="none" w:sz="0" w:space="0" w:color="auto"/>
        <w:right w:val="none" w:sz="0" w:space="0" w:color="auto"/>
      </w:divBdr>
    </w:div>
    <w:div w:id="934479302">
      <w:bodyDiv w:val="1"/>
      <w:marLeft w:val="0"/>
      <w:marRight w:val="0"/>
      <w:marTop w:val="0"/>
      <w:marBottom w:val="0"/>
      <w:divBdr>
        <w:top w:val="none" w:sz="0" w:space="0" w:color="auto"/>
        <w:left w:val="none" w:sz="0" w:space="0" w:color="auto"/>
        <w:bottom w:val="none" w:sz="0" w:space="0" w:color="auto"/>
        <w:right w:val="none" w:sz="0" w:space="0" w:color="auto"/>
      </w:divBdr>
    </w:div>
    <w:div w:id="942302666">
      <w:bodyDiv w:val="1"/>
      <w:marLeft w:val="0"/>
      <w:marRight w:val="0"/>
      <w:marTop w:val="0"/>
      <w:marBottom w:val="0"/>
      <w:divBdr>
        <w:top w:val="none" w:sz="0" w:space="0" w:color="auto"/>
        <w:left w:val="none" w:sz="0" w:space="0" w:color="auto"/>
        <w:bottom w:val="none" w:sz="0" w:space="0" w:color="auto"/>
        <w:right w:val="none" w:sz="0" w:space="0" w:color="auto"/>
      </w:divBdr>
    </w:div>
    <w:div w:id="1298486965">
      <w:bodyDiv w:val="1"/>
      <w:marLeft w:val="0"/>
      <w:marRight w:val="0"/>
      <w:marTop w:val="0"/>
      <w:marBottom w:val="0"/>
      <w:divBdr>
        <w:top w:val="none" w:sz="0" w:space="0" w:color="auto"/>
        <w:left w:val="none" w:sz="0" w:space="0" w:color="auto"/>
        <w:bottom w:val="none" w:sz="0" w:space="0" w:color="auto"/>
        <w:right w:val="none" w:sz="0" w:space="0" w:color="auto"/>
      </w:divBdr>
    </w:div>
    <w:div w:id="1359353159">
      <w:bodyDiv w:val="1"/>
      <w:marLeft w:val="0"/>
      <w:marRight w:val="0"/>
      <w:marTop w:val="0"/>
      <w:marBottom w:val="0"/>
      <w:divBdr>
        <w:top w:val="none" w:sz="0" w:space="0" w:color="auto"/>
        <w:left w:val="none" w:sz="0" w:space="0" w:color="auto"/>
        <w:bottom w:val="none" w:sz="0" w:space="0" w:color="auto"/>
        <w:right w:val="none" w:sz="0" w:space="0" w:color="auto"/>
      </w:divBdr>
    </w:div>
    <w:div w:id="1474560389">
      <w:bodyDiv w:val="1"/>
      <w:marLeft w:val="0"/>
      <w:marRight w:val="0"/>
      <w:marTop w:val="0"/>
      <w:marBottom w:val="0"/>
      <w:divBdr>
        <w:top w:val="none" w:sz="0" w:space="0" w:color="auto"/>
        <w:left w:val="none" w:sz="0" w:space="0" w:color="auto"/>
        <w:bottom w:val="none" w:sz="0" w:space="0" w:color="auto"/>
        <w:right w:val="none" w:sz="0" w:space="0" w:color="auto"/>
      </w:divBdr>
    </w:div>
    <w:div w:id="1507789248">
      <w:bodyDiv w:val="1"/>
      <w:marLeft w:val="0"/>
      <w:marRight w:val="0"/>
      <w:marTop w:val="0"/>
      <w:marBottom w:val="0"/>
      <w:divBdr>
        <w:top w:val="none" w:sz="0" w:space="0" w:color="auto"/>
        <w:left w:val="none" w:sz="0" w:space="0" w:color="auto"/>
        <w:bottom w:val="none" w:sz="0" w:space="0" w:color="auto"/>
        <w:right w:val="none" w:sz="0" w:space="0" w:color="auto"/>
      </w:divBdr>
    </w:div>
    <w:div w:id="1576936811">
      <w:bodyDiv w:val="1"/>
      <w:marLeft w:val="0"/>
      <w:marRight w:val="0"/>
      <w:marTop w:val="0"/>
      <w:marBottom w:val="0"/>
      <w:divBdr>
        <w:top w:val="none" w:sz="0" w:space="0" w:color="auto"/>
        <w:left w:val="none" w:sz="0" w:space="0" w:color="auto"/>
        <w:bottom w:val="none" w:sz="0" w:space="0" w:color="auto"/>
        <w:right w:val="none" w:sz="0" w:space="0" w:color="auto"/>
      </w:divBdr>
    </w:div>
    <w:div w:id="1647736741">
      <w:bodyDiv w:val="1"/>
      <w:marLeft w:val="0"/>
      <w:marRight w:val="0"/>
      <w:marTop w:val="0"/>
      <w:marBottom w:val="0"/>
      <w:divBdr>
        <w:top w:val="none" w:sz="0" w:space="0" w:color="auto"/>
        <w:left w:val="none" w:sz="0" w:space="0" w:color="auto"/>
        <w:bottom w:val="none" w:sz="0" w:space="0" w:color="auto"/>
        <w:right w:val="none" w:sz="0" w:space="0" w:color="auto"/>
      </w:divBdr>
    </w:div>
    <w:div w:id="1778137133">
      <w:bodyDiv w:val="1"/>
      <w:marLeft w:val="0"/>
      <w:marRight w:val="0"/>
      <w:marTop w:val="0"/>
      <w:marBottom w:val="0"/>
      <w:divBdr>
        <w:top w:val="none" w:sz="0" w:space="0" w:color="auto"/>
        <w:left w:val="none" w:sz="0" w:space="0" w:color="auto"/>
        <w:bottom w:val="none" w:sz="0" w:space="0" w:color="auto"/>
        <w:right w:val="none" w:sz="0" w:space="0" w:color="auto"/>
      </w:divBdr>
    </w:div>
    <w:div w:id="178719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B15010\plantillas%20para%20actualizar\1-Modelo%20documento%20legal.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4d076b7-ee26-4a3c-a7bb-6fffc32f5919">
      <Terms xmlns="http://schemas.microsoft.com/office/infopath/2007/PartnerControls"/>
    </lcf76f155ced4ddcb4097134ff3c332f>
    <TaxCatchAll xmlns="cd6ebab3-dd10-43c3-8f1f-a7f5fe9e4e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67B28D6794374B96F4974DBBC1DFA6" ma:contentTypeVersion="" ma:contentTypeDescription="Create a new document." ma:contentTypeScope="" ma:versionID="a01bdbd5a7ace473de12d129183220b3">
  <xsd:schema xmlns:xsd="http://www.w3.org/2001/XMLSchema" xmlns:xs="http://www.w3.org/2001/XMLSchema" xmlns:p="http://schemas.microsoft.com/office/2006/metadata/properties" xmlns:ns2="84d076b7-ee26-4a3c-a7bb-6fffc32f5919" xmlns:ns3="cd6ebab3-dd10-43c3-8f1f-a7f5fe9e4e0e" targetNamespace="http://schemas.microsoft.com/office/2006/metadata/properties" ma:root="true" ma:fieldsID="d15bc056a09d0fb843bb56a04ddd6471" ns2:_="" ns3:_="">
    <xsd:import namespace="84d076b7-ee26-4a3c-a7bb-6fffc32f5919"/>
    <xsd:import namespace="cd6ebab3-dd10-43c3-8f1f-a7f5fe9e4e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076b7-ee26-4a3c-a7bb-6fffc32f5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dd764ea-f358-4c72-bc2f-0d3f8bd6764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6ebab3-dd10-43c3-8f1f-a7f5fe9e4e0e"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97bae11-e298-453e-a34a-97e542062d1f}" ma:internalName="TaxCatchAll" ma:showField="CatchAllData" ma:web="cd6ebab3-dd10-43c3-8f1f-a7f5fe9e4e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45F59-0244-483C-8890-E802AC7DEB49}">
  <ds:schemaRefs>
    <ds:schemaRef ds:uri="http://schemas.microsoft.com/office/2006/metadata/properties"/>
    <ds:schemaRef ds:uri="http://schemas.microsoft.com/office/infopath/2007/PartnerControls"/>
    <ds:schemaRef ds:uri="84d076b7-ee26-4a3c-a7bb-6fffc32f5919"/>
    <ds:schemaRef ds:uri="cd6ebab3-dd10-43c3-8f1f-a7f5fe9e4e0e"/>
  </ds:schemaRefs>
</ds:datastoreItem>
</file>

<file path=customXml/itemProps2.xml><?xml version="1.0" encoding="utf-8"?>
<ds:datastoreItem xmlns:ds="http://schemas.openxmlformats.org/officeDocument/2006/customXml" ds:itemID="{F5E56919-BD12-4557-B805-E232552FB0A5}">
  <ds:schemaRefs>
    <ds:schemaRef ds:uri="http://schemas.microsoft.com/sharepoint/v3/contenttype/forms"/>
  </ds:schemaRefs>
</ds:datastoreItem>
</file>

<file path=customXml/itemProps3.xml><?xml version="1.0" encoding="utf-8"?>
<ds:datastoreItem xmlns:ds="http://schemas.openxmlformats.org/officeDocument/2006/customXml" ds:itemID="{364D9F5F-08DF-4CBB-BC06-B1E493C596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076b7-ee26-4a3c-a7bb-6fffc32f5919"/>
    <ds:schemaRef ds:uri="cd6ebab3-dd10-43c3-8f1f-a7f5fe9e4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F7B387-D9EA-43B4-AFFB-D81A9D594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1-Modelo documento legal</Template>
  <TotalTime>0</TotalTime>
  <Pages>5</Pages>
  <Words>2046</Words>
  <Characters>11259</Characters>
  <Application>Microsoft Office Word</Application>
  <DocSecurity>0</DocSecurity>
  <Lines>93</Lines>
  <Paragraphs>26</Paragraphs>
  <ScaleCrop>false</ScaleCrop>
  <Company>TECNALIA</Company>
  <LinksUpToDate>false</LinksUpToDate>
  <CharactersWithSpaces>13279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Confidentiality Agreement _ bilateral not marked</dc:title>
  <dc:creator>Asesoría Jurídica</dc:creator>
  <dc:description>Redaccion final</dc:description>
  <cp:lastModifiedBy>Simone Vitale</cp:lastModifiedBy>
  <cp:revision>10</cp:revision>
  <cp:lastPrinted>2012-12-03T11:57:00Z</cp:lastPrinted>
  <dcterms:created xsi:type="dcterms:W3CDTF">2023-06-26T09:46:00Z</dcterms:created>
  <dcterms:modified xsi:type="dcterms:W3CDTF">2023-07-29T09:22:00Z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0x010100EF67B28D6794374B96F4974DBBC1DFA6</vt:lpwstr>
  </property>
  <property fmtid="{D5CDD505-2E9C-101B-9397-08002B2CF9AE}" pid="3" name="MediaServiceImageTags">
    <vt:lpwstr/>
  </property>
</Properties>
</file>